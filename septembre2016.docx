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onth-Year-Subject-Period"/>
      </w:tblPr>
      <w:tblGrid>
        <w:gridCol w:w="512"/>
        <w:gridCol w:w="4807"/>
        <w:gridCol w:w="818"/>
        <w:gridCol w:w="2360"/>
        <w:gridCol w:w="726"/>
        <w:gridCol w:w="1001"/>
      </w:tblGrid>
      <w:tr w:rsidR="00E04C8E">
        <w:tc>
          <w:tcPr>
            <w:tcW w:w="500" w:type="dxa"/>
            <w:tcMar>
              <w:right w:w="115" w:type="dxa"/>
            </w:tcMar>
          </w:tcPr>
          <w:p w:rsidR="00E04C8E" w:rsidRDefault="00E04C8E" w:rsidP="0073453B">
            <w:pPr>
              <w:jc w:val="center"/>
            </w:pPr>
          </w:p>
        </w:tc>
        <w:tc>
          <w:tcPr>
            <w:tcW w:w="4692" w:type="dxa"/>
            <w:tcMar>
              <w:left w:w="0" w:type="dxa"/>
              <w:right w:w="115" w:type="dxa"/>
            </w:tcMar>
          </w:tcPr>
          <w:p w:rsidR="00E04C8E" w:rsidRDefault="0024101A" w:rsidP="0073453B">
            <w:pPr>
              <w:pStyle w:val="Mois"/>
              <w:jc w:val="center"/>
            </w:pPr>
            <w:r>
              <w:fldChar w:fldCharType="begin"/>
            </w:r>
            <w:r>
              <w:instrText>DOCVARIABLE  MonthStart \@ MMMM \* MERGEFORMAT</w:instrText>
            </w:r>
            <w:r>
              <w:fldChar w:fldCharType="separate"/>
            </w:r>
            <w:r w:rsidR="00455047" w:rsidRPr="00455047">
              <w:rPr>
                <w:caps w:val="0"/>
              </w:rPr>
              <w:t>septembre</w:t>
            </w:r>
            <w:r>
              <w:fldChar w:fldCharType="end"/>
            </w:r>
            <w:r>
              <w:rPr>
                <w:rStyle w:val="Anne"/>
              </w:rPr>
              <w:fldChar w:fldCharType="begin"/>
            </w:r>
            <w:r>
              <w:rPr>
                <w:rStyle w:val="Anne"/>
              </w:rPr>
              <w:instrText>DOCVARIABLE  MonthStart \@  yyyy   \* MERGEFORMAT</w:instrText>
            </w:r>
            <w:r>
              <w:rPr>
                <w:rStyle w:val="Anne"/>
              </w:rPr>
              <w:fldChar w:fldCharType="separate"/>
            </w:r>
            <w:r w:rsidR="00455047" w:rsidRPr="00455047">
              <w:rPr>
                <w:rStyle w:val="Anne"/>
                <w:caps w:val="0"/>
              </w:rPr>
              <w:t>2016</w:t>
            </w:r>
            <w:r>
              <w:rPr>
                <w:rStyle w:val="Anne"/>
              </w:rPr>
              <w:fldChar w:fldCharType="end"/>
            </w:r>
          </w:p>
        </w:tc>
        <w:tc>
          <w:tcPr>
            <w:tcW w:w="798" w:type="dxa"/>
            <w:tcMar>
              <w:left w:w="0" w:type="dxa"/>
              <w:bottom w:w="72" w:type="dxa"/>
              <w:right w:w="0" w:type="dxa"/>
            </w:tcMar>
            <w:vAlign w:val="bottom"/>
          </w:tcPr>
          <w:p w:rsidR="00E04C8E" w:rsidRDefault="0024101A" w:rsidP="0073453B">
            <w:pPr>
              <w:pStyle w:val="Textedeligne"/>
              <w:jc w:val="center"/>
            </w:pPr>
            <w:r>
              <w:t>matière</w:t>
            </w:r>
          </w:p>
        </w:tc>
        <w:tc>
          <w:tcPr>
            <w:tcW w:w="2303" w:type="dxa"/>
            <w:vAlign w:val="bottom"/>
          </w:tcPr>
          <w:p w:rsidR="00E04C8E" w:rsidRDefault="00E04C8E" w:rsidP="0073453B">
            <w:pPr>
              <w:pStyle w:val="Lignehorizontale"/>
            </w:pPr>
          </w:p>
        </w:tc>
        <w:tc>
          <w:tcPr>
            <w:tcW w:w="709" w:type="dxa"/>
            <w:tcMar>
              <w:left w:w="0" w:type="dxa"/>
              <w:bottom w:w="72" w:type="dxa"/>
              <w:right w:w="0" w:type="dxa"/>
            </w:tcMar>
            <w:vAlign w:val="bottom"/>
          </w:tcPr>
          <w:p w:rsidR="00E04C8E" w:rsidRDefault="0024101A" w:rsidP="0073453B">
            <w:pPr>
              <w:pStyle w:val="Textedeligne"/>
              <w:jc w:val="center"/>
            </w:pPr>
            <w:r>
              <w:t>horaire</w:t>
            </w:r>
          </w:p>
        </w:tc>
        <w:tc>
          <w:tcPr>
            <w:tcW w:w="977" w:type="dxa"/>
            <w:vAlign w:val="bottom"/>
          </w:tcPr>
          <w:p w:rsidR="00E04C8E" w:rsidRDefault="00E04C8E" w:rsidP="0073453B">
            <w:pPr>
              <w:pStyle w:val="Lignehorizontale"/>
            </w:pPr>
          </w:p>
        </w:tc>
      </w:tr>
    </w:tbl>
    <w:p w:rsidR="00E04C8E" w:rsidRDefault="00E04C8E" w:rsidP="0073453B">
      <w:pPr>
        <w:pStyle w:val="Sansinterligne"/>
        <w:jc w:val="center"/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ays of the week"/>
      </w:tblPr>
      <w:tblGrid>
        <w:gridCol w:w="505"/>
        <w:gridCol w:w="1619"/>
        <w:gridCol w:w="1620"/>
        <w:gridCol w:w="1620"/>
        <w:gridCol w:w="1620"/>
        <w:gridCol w:w="1620"/>
        <w:gridCol w:w="1620"/>
      </w:tblGrid>
      <w:tr w:rsidR="00E04C8E">
        <w:trPr>
          <w:cantSplit/>
          <w:trHeight w:hRule="exact" w:val="504"/>
        </w:trPr>
        <w:tc>
          <w:tcPr>
            <w:tcW w:w="504" w:type="dxa"/>
            <w:shd w:val="clear" w:color="auto" w:fill="auto"/>
            <w:tcMar>
              <w:left w:w="0" w:type="dxa"/>
              <w:right w:w="115" w:type="dxa"/>
            </w:tcMar>
            <w:textDirection w:val="btLr"/>
            <w:vAlign w:val="bottom"/>
          </w:tcPr>
          <w:p w:rsidR="00E04C8E" w:rsidRDefault="00E04C8E" w:rsidP="0073453B">
            <w:pPr>
              <w:jc w:val="center"/>
            </w:pPr>
          </w:p>
        </w:tc>
        <w:tc>
          <w:tcPr>
            <w:tcW w:w="1613" w:type="dxa"/>
            <w:shd w:val="clear" w:color="auto" w:fill="auto"/>
            <w:vAlign w:val="center"/>
          </w:tcPr>
          <w:p w:rsidR="00E04C8E" w:rsidRDefault="0024101A" w:rsidP="0073453B">
            <w:pPr>
              <w:pStyle w:val="Jours"/>
            </w:pPr>
            <w:r>
              <w:t>LUNDI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E04C8E" w:rsidRDefault="0024101A" w:rsidP="0073453B">
            <w:pPr>
              <w:pStyle w:val="Jours"/>
            </w:pPr>
            <w:r>
              <w:t>MARDI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E04C8E" w:rsidRDefault="0024101A" w:rsidP="0073453B">
            <w:pPr>
              <w:pStyle w:val="Jours"/>
            </w:pPr>
            <w:r>
              <w:t>MERCREDI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E04C8E" w:rsidRDefault="0024101A" w:rsidP="0073453B">
            <w:pPr>
              <w:pStyle w:val="Jours"/>
            </w:pPr>
            <w:r>
              <w:t>JEUDI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E04C8E" w:rsidRDefault="0024101A" w:rsidP="0073453B">
            <w:pPr>
              <w:pStyle w:val="Jours"/>
            </w:pPr>
            <w:r>
              <w:t>VENDREDI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E04C8E" w:rsidRDefault="0024101A" w:rsidP="0073453B">
            <w:pPr>
              <w:pStyle w:val="Jours"/>
            </w:pPr>
            <w:r>
              <w:t>SAM/DIM</w:t>
            </w:r>
          </w:p>
        </w:tc>
      </w:tr>
    </w:tbl>
    <w:p w:rsidR="00E04C8E" w:rsidRDefault="00E04C8E" w:rsidP="0073453B">
      <w:pPr>
        <w:pStyle w:val="Sansinterligne"/>
        <w:jc w:val="center"/>
      </w:pPr>
    </w:p>
    <w:tbl>
      <w:tblPr>
        <w:tblStyle w:val="Grilledutableau"/>
        <w:tblW w:w="506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alendar"/>
      </w:tblPr>
      <w:tblGrid>
        <w:gridCol w:w="415"/>
        <w:gridCol w:w="236"/>
        <w:gridCol w:w="1873"/>
        <w:gridCol w:w="28"/>
        <w:gridCol w:w="1854"/>
        <w:gridCol w:w="28"/>
        <w:gridCol w:w="1803"/>
        <w:gridCol w:w="284"/>
        <w:gridCol w:w="1532"/>
        <w:gridCol w:w="28"/>
        <w:gridCol w:w="1816"/>
        <w:gridCol w:w="28"/>
        <w:gridCol w:w="428"/>
      </w:tblGrid>
      <w:tr w:rsidR="00D21E91" w:rsidTr="0073453B">
        <w:trPr>
          <w:cantSplit/>
          <w:trHeight w:hRule="exact" w:val="42"/>
        </w:trPr>
        <w:tc>
          <w:tcPr>
            <w:tcW w:w="415" w:type="dxa"/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E04C8E" w:rsidRDefault="00E04C8E" w:rsidP="0073453B">
            <w:pPr>
              <w:ind w:left="113" w:right="113"/>
              <w:jc w:val="center"/>
            </w:pPr>
          </w:p>
        </w:tc>
        <w:tc>
          <w:tcPr>
            <w:tcW w:w="23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E04C8E" w:rsidRDefault="00E04C8E" w:rsidP="0073453B">
            <w:pPr>
              <w:ind w:left="113" w:right="113"/>
              <w:jc w:val="center"/>
            </w:pPr>
          </w:p>
        </w:tc>
        <w:tc>
          <w:tcPr>
            <w:tcW w:w="1873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4C8E" w:rsidRDefault="00E04C8E" w:rsidP="0073453B">
            <w:pPr>
              <w:jc w:val="center"/>
            </w:pPr>
          </w:p>
        </w:tc>
        <w:tc>
          <w:tcPr>
            <w:tcW w:w="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4C8E" w:rsidRDefault="00E04C8E" w:rsidP="0073453B">
            <w:pPr>
              <w:jc w:val="center"/>
            </w:pPr>
          </w:p>
        </w:tc>
        <w:tc>
          <w:tcPr>
            <w:tcW w:w="185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4C8E" w:rsidRDefault="00E04C8E" w:rsidP="0073453B">
            <w:pPr>
              <w:jc w:val="center"/>
            </w:pPr>
          </w:p>
        </w:tc>
        <w:tc>
          <w:tcPr>
            <w:tcW w:w="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4C8E" w:rsidRDefault="00E04C8E" w:rsidP="0073453B">
            <w:pPr>
              <w:jc w:val="center"/>
            </w:pPr>
          </w:p>
        </w:tc>
        <w:tc>
          <w:tcPr>
            <w:tcW w:w="1803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4C8E" w:rsidRDefault="00E04C8E" w:rsidP="0073453B">
            <w:pPr>
              <w:jc w:val="center"/>
            </w:pPr>
          </w:p>
        </w:tc>
        <w:tc>
          <w:tcPr>
            <w:tcW w:w="28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4C8E" w:rsidRDefault="00E04C8E" w:rsidP="0073453B">
            <w:pPr>
              <w:jc w:val="center"/>
            </w:pPr>
          </w:p>
        </w:tc>
        <w:tc>
          <w:tcPr>
            <w:tcW w:w="1532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4C8E" w:rsidRDefault="00E04C8E" w:rsidP="0073453B">
            <w:pPr>
              <w:jc w:val="center"/>
            </w:pPr>
          </w:p>
        </w:tc>
        <w:tc>
          <w:tcPr>
            <w:tcW w:w="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4C8E" w:rsidRDefault="00E04C8E" w:rsidP="0073453B">
            <w:pPr>
              <w:jc w:val="center"/>
            </w:pPr>
          </w:p>
        </w:tc>
        <w:tc>
          <w:tcPr>
            <w:tcW w:w="181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4C8E" w:rsidRDefault="00E04C8E" w:rsidP="0073453B">
            <w:pPr>
              <w:jc w:val="center"/>
            </w:pPr>
          </w:p>
        </w:tc>
        <w:tc>
          <w:tcPr>
            <w:tcW w:w="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4C8E" w:rsidRDefault="00E04C8E" w:rsidP="0073453B">
            <w:pPr>
              <w:jc w:val="center"/>
            </w:pPr>
          </w:p>
        </w:tc>
        <w:tc>
          <w:tcPr>
            <w:tcW w:w="4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4C8E" w:rsidRDefault="00E04C8E" w:rsidP="0073453B">
            <w:pPr>
              <w:jc w:val="center"/>
            </w:pPr>
          </w:p>
        </w:tc>
      </w:tr>
      <w:tr w:rsidR="00D21E91" w:rsidTr="0073453B">
        <w:trPr>
          <w:cantSplit/>
          <w:trHeight w:val="502"/>
        </w:trPr>
        <w:tc>
          <w:tcPr>
            <w:tcW w:w="41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E04C8E" w:rsidRDefault="00E04C8E" w:rsidP="0073453B">
            <w:pPr>
              <w:jc w:val="center"/>
            </w:pPr>
          </w:p>
        </w:tc>
        <w:tc>
          <w:tcPr>
            <w:tcW w:w="236" w:type="dxa"/>
            <w:tcBorders>
              <w:top w:val="single" w:sz="4" w:space="0" w:color="7F7F7F" w:themeColor="text1" w:themeTint="80"/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E04C8E" w:rsidRDefault="00E04C8E" w:rsidP="0073453B">
            <w:pPr>
              <w:ind w:left="113" w:right="113"/>
              <w:jc w:val="center"/>
            </w:pPr>
          </w:p>
        </w:tc>
        <w:tc>
          <w:tcPr>
            <w:tcW w:w="1873" w:type="dxa"/>
            <w:tcBorders>
              <w:top w:val="single" w:sz="4" w:space="0" w:color="7F7F7F" w:themeColor="text1" w:themeTint="80"/>
              <w:right w:val="single" w:sz="6" w:space="0" w:color="30ACEC" w:themeColor="accent1"/>
            </w:tcBorders>
            <w:shd w:val="clear" w:color="auto" w:fill="auto"/>
          </w:tcPr>
          <w:p w:rsidR="00E04C8E" w:rsidRPr="00944A70" w:rsidRDefault="0024101A" w:rsidP="0073453B">
            <w:pPr>
              <w:pStyle w:val="Date"/>
              <w:jc w:val="center"/>
              <w:rPr>
                <w:noProof/>
                <w:lang w:val="en-US"/>
              </w:rPr>
            </w:pP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=K6+3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t>12</w:t>
            </w:r>
            <w:r w:rsidRPr="00944A70">
              <w:rPr>
                <w:noProof/>
                <w:lang w:val="en-US"/>
              </w:rPr>
              <w:fldChar w:fldCharType="end"/>
            </w:r>
          </w:p>
        </w:tc>
        <w:tc>
          <w:tcPr>
            <w:tcW w:w="28" w:type="dxa"/>
            <w:tcBorders>
              <w:top w:val="single" w:sz="4" w:space="0" w:color="7F7F7F" w:themeColor="text1" w:themeTint="80"/>
              <w:left w:val="single" w:sz="6" w:space="0" w:color="30ACEC" w:themeColor="accent1"/>
            </w:tcBorders>
            <w:shd w:val="clear" w:color="auto" w:fill="auto"/>
          </w:tcPr>
          <w:p w:rsidR="00E04C8E" w:rsidRPr="00944A70" w:rsidRDefault="00E04C8E" w:rsidP="0073453B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1854" w:type="dxa"/>
            <w:tcBorders>
              <w:top w:val="single" w:sz="4" w:space="0" w:color="7F7F7F" w:themeColor="text1" w:themeTint="80"/>
              <w:right w:val="single" w:sz="6" w:space="0" w:color="30ACEC" w:themeColor="accent1"/>
            </w:tcBorders>
            <w:shd w:val="clear" w:color="auto" w:fill="auto"/>
          </w:tcPr>
          <w:p w:rsidR="00E04C8E" w:rsidRPr="00944A70" w:rsidRDefault="0024101A" w:rsidP="0073453B">
            <w:pPr>
              <w:pStyle w:val="Date"/>
              <w:jc w:val="center"/>
              <w:rPr>
                <w:noProof/>
                <w:lang w:val="en-US"/>
              </w:rPr>
            </w:pP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=C11+</w:instrText>
            </w:r>
          </w:p>
          <w:p w:rsidR="00E04C8E" w:rsidRPr="00944A70" w:rsidRDefault="0024101A" w:rsidP="0073453B">
            <w:pPr>
              <w:pStyle w:val="Date"/>
              <w:jc w:val="center"/>
              <w:rPr>
                <w:noProof/>
                <w:lang w:val="en-US"/>
              </w:rPr>
            </w:pPr>
            <w:r w:rsidRPr="00944A70">
              <w:rPr>
                <w:noProof/>
                <w:lang w:val="en-US"/>
              </w:rPr>
              <w:instrText>1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t>13</w:t>
            </w:r>
            <w:r w:rsidRPr="00944A70">
              <w:rPr>
                <w:noProof/>
                <w:lang w:val="en-US"/>
              </w:rPr>
              <w:fldChar w:fldCharType="end"/>
            </w:r>
          </w:p>
        </w:tc>
        <w:tc>
          <w:tcPr>
            <w:tcW w:w="28" w:type="dxa"/>
            <w:tcBorders>
              <w:top w:val="single" w:sz="4" w:space="0" w:color="7F7F7F" w:themeColor="text1" w:themeTint="80"/>
              <w:left w:val="single" w:sz="6" w:space="0" w:color="30ACEC" w:themeColor="accent1"/>
            </w:tcBorders>
            <w:shd w:val="clear" w:color="auto" w:fill="auto"/>
          </w:tcPr>
          <w:p w:rsidR="00E04C8E" w:rsidRPr="00944A70" w:rsidRDefault="00E04C8E" w:rsidP="0073453B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1803" w:type="dxa"/>
            <w:tcBorders>
              <w:top w:val="single" w:sz="4" w:space="0" w:color="7F7F7F" w:themeColor="text1" w:themeTint="80"/>
              <w:right w:val="single" w:sz="6" w:space="0" w:color="30ACEC" w:themeColor="accent1"/>
            </w:tcBorders>
            <w:shd w:val="clear" w:color="auto" w:fill="auto"/>
          </w:tcPr>
          <w:p w:rsidR="00E04C8E" w:rsidRPr="00944A70" w:rsidRDefault="0024101A" w:rsidP="0073453B">
            <w:pPr>
              <w:pStyle w:val="Date"/>
              <w:jc w:val="center"/>
              <w:rPr>
                <w:noProof/>
                <w:lang w:val="en-US"/>
              </w:rPr>
            </w:pP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=E11+1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t>14</w:t>
            </w:r>
            <w:r w:rsidRPr="00944A70">
              <w:rPr>
                <w:noProof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single" w:sz="4" w:space="0" w:color="7F7F7F" w:themeColor="text1" w:themeTint="80"/>
              <w:left w:val="single" w:sz="6" w:space="0" w:color="30ACEC" w:themeColor="accent1"/>
            </w:tcBorders>
            <w:shd w:val="clear" w:color="auto" w:fill="auto"/>
          </w:tcPr>
          <w:p w:rsidR="00E04C8E" w:rsidRPr="00944A70" w:rsidRDefault="00E04C8E" w:rsidP="0073453B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1532" w:type="dxa"/>
            <w:tcBorders>
              <w:top w:val="single" w:sz="4" w:space="0" w:color="7F7F7F" w:themeColor="text1" w:themeTint="80"/>
              <w:right w:val="single" w:sz="6" w:space="0" w:color="30ACEC" w:themeColor="accent1"/>
            </w:tcBorders>
            <w:shd w:val="clear" w:color="auto" w:fill="auto"/>
          </w:tcPr>
          <w:p w:rsidR="00E04C8E" w:rsidRPr="00944A70" w:rsidRDefault="0024101A" w:rsidP="0073453B">
            <w:pPr>
              <w:pStyle w:val="Date"/>
              <w:jc w:val="center"/>
              <w:rPr>
                <w:noProof/>
                <w:lang w:val="en-US"/>
              </w:rPr>
            </w:pP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=G11+1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t>15</w:t>
            </w:r>
            <w:r w:rsidRPr="00944A70">
              <w:rPr>
                <w:noProof/>
                <w:lang w:val="en-US"/>
              </w:rPr>
              <w:fldChar w:fldCharType="end"/>
            </w:r>
          </w:p>
        </w:tc>
        <w:tc>
          <w:tcPr>
            <w:tcW w:w="28" w:type="dxa"/>
            <w:tcBorders>
              <w:top w:val="single" w:sz="4" w:space="0" w:color="7F7F7F" w:themeColor="text1" w:themeTint="80"/>
              <w:left w:val="single" w:sz="6" w:space="0" w:color="30ACEC" w:themeColor="accent1"/>
            </w:tcBorders>
            <w:shd w:val="clear" w:color="auto" w:fill="auto"/>
          </w:tcPr>
          <w:p w:rsidR="00E04C8E" w:rsidRPr="00944A70" w:rsidRDefault="00E04C8E" w:rsidP="0073453B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1816" w:type="dxa"/>
            <w:tcBorders>
              <w:top w:val="single" w:sz="4" w:space="0" w:color="7F7F7F" w:themeColor="text1" w:themeTint="80"/>
              <w:right w:val="single" w:sz="6" w:space="0" w:color="30ACEC" w:themeColor="accent1"/>
            </w:tcBorders>
            <w:shd w:val="clear" w:color="auto" w:fill="auto"/>
          </w:tcPr>
          <w:p w:rsidR="00E04C8E" w:rsidRPr="00944A70" w:rsidRDefault="0024101A" w:rsidP="0073453B">
            <w:pPr>
              <w:pStyle w:val="Date"/>
              <w:jc w:val="center"/>
              <w:rPr>
                <w:noProof/>
                <w:lang w:val="en-US"/>
              </w:rPr>
            </w:pP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=I11+1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t>16</w:t>
            </w:r>
            <w:r w:rsidRPr="00944A70">
              <w:rPr>
                <w:noProof/>
                <w:lang w:val="en-US"/>
              </w:rPr>
              <w:fldChar w:fldCharType="end"/>
            </w:r>
          </w:p>
        </w:tc>
        <w:tc>
          <w:tcPr>
            <w:tcW w:w="28" w:type="dxa"/>
            <w:tcBorders>
              <w:top w:val="single" w:sz="4" w:space="0" w:color="7F7F7F" w:themeColor="text1" w:themeTint="80"/>
              <w:left w:val="single" w:sz="6" w:space="0" w:color="30ACEC" w:themeColor="accent1"/>
            </w:tcBorders>
            <w:shd w:val="clear" w:color="auto" w:fill="auto"/>
          </w:tcPr>
          <w:p w:rsidR="00E04C8E" w:rsidRPr="00944A70" w:rsidRDefault="00E04C8E" w:rsidP="0073453B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428" w:type="dxa"/>
            <w:tcBorders>
              <w:top w:val="single" w:sz="4" w:space="0" w:color="7F7F7F" w:themeColor="text1" w:themeTint="80"/>
              <w:right w:val="single" w:sz="8" w:space="0" w:color="7F7F7F" w:themeColor="text1" w:themeTint="80"/>
            </w:tcBorders>
            <w:shd w:val="clear" w:color="auto" w:fill="auto"/>
          </w:tcPr>
          <w:p w:rsidR="00E04C8E" w:rsidRPr="00944A70" w:rsidRDefault="0024101A" w:rsidP="0073453B">
            <w:pPr>
              <w:pStyle w:val="Date"/>
              <w:jc w:val="center"/>
              <w:rPr>
                <w:noProof/>
                <w:lang w:val="en-US"/>
              </w:rPr>
            </w:pP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=K11+1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t>17</w:t>
            </w:r>
            <w:r w:rsidRPr="00944A70">
              <w:rPr>
                <w:noProof/>
                <w:lang w:val="en-US"/>
              </w:rPr>
              <w:fldChar w:fldCharType="end"/>
            </w:r>
            <w:r w:rsidRPr="00944A70">
              <w:rPr>
                <w:noProof/>
                <w:lang w:val="en-US"/>
              </w:rPr>
              <w:t>/</w:t>
            </w: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=K11+2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t>18</w:t>
            </w:r>
            <w:r w:rsidRPr="00944A70">
              <w:rPr>
                <w:noProof/>
                <w:lang w:val="en-US"/>
              </w:rPr>
              <w:fldChar w:fldCharType="end"/>
            </w:r>
          </w:p>
        </w:tc>
      </w:tr>
      <w:tr w:rsidR="00D21E91" w:rsidTr="0073453B">
        <w:trPr>
          <w:cantSplit/>
          <w:trHeight w:val="961"/>
        </w:trPr>
        <w:sdt>
          <w:sdtPr>
            <w:id w:val="967165456"/>
            <w:placeholder>
              <w:docPart w:val="48ED2589871245999D11CFC5290968E0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415" w:type="dxa"/>
                <w:tcBorders>
                  <w:right w:val="single" w:sz="8" w:space="0" w:color="7F7F7F" w:themeColor="text1" w:themeTint="80"/>
                </w:tcBorders>
                <w:shd w:val="clear" w:color="auto" w:fill="auto"/>
                <w:tcMar>
                  <w:left w:w="0" w:type="dxa"/>
                  <w:right w:w="115" w:type="dxa"/>
                </w:tcMar>
                <w:textDirection w:val="btLr"/>
                <w:vAlign w:val="center"/>
              </w:tcPr>
              <w:p w:rsidR="00E04C8E" w:rsidRDefault="0024101A" w:rsidP="0073453B">
                <w:pPr>
                  <w:pStyle w:val="Ligne"/>
                </w:pPr>
                <w:r>
                  <w:t>3</w:t>
                </w:r>
              </w:p>
            </w:tc>
          </w:sdtContent>
        </w:sdt>
        <w:tc>
          <w:tcPr>
            <w:tcW w:w="236" w:type="dxa"/>
            <w:tcBorders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E04C8E" w:rsidRDefault="00E04C8E" w:rsidP="0073453B">
            <w:pPr>
              <w:ind w:left="113" w:right="113"/>
              <w:jc w:val="center"/>
            </w:pPr>
          </w:p>
        </w:tc>
        <w:tc>
          <w:tcPr>
            <w:tcW w:w="1873" w:type="dxa"/>
            <w:tcBorders>
              <w:right w:val="single" w:sz="6" w:space="0" w:color="30ACEC" w:themeColor="accent1"/>
            </w:tcBorders>
            <w:shd w:val="clear" w:color="auto" w:fill="auto"/>
          </w:tcPr>
          <w:p w:rsidR="001F3797" w:rsidRDefault="001F3797" w:rsidP="0073453B">
            <w:pPr>
              <w:pStyle w:val="Textedecalendrier"/>
              <w:jc w:val="center"/>
            </w:pPr>
            <w:r>
              <w:t>7h45 -9h45 :  TD</w:t>
            </w:r>
            <w:r w:rsidR="00F97272">
              <w:t>1</w:t>
            </w:r>
            <w:r>
              <w:t xml:space="preserve"> LIFAP1</w:t>
            </w:r>
          </w:p>
          <w:p w:rsidR="004A4A72" w:rsidRDefault="001F3797" w:rsidP="0073453B">
            <w:pPr>
              <w:pStyle w:val="Textedecalendrier"/>
              <w:jc w:val="center"/>
            </w:pPr>
            <w:r>
              <w:t>Salle TD11</w:t>
            </w:r>
          </w:p>
          <w:p w:rsidR="00E04C8E" w:rsidRDefault="001F3797" w:rsidP="0073453B">
            <w:pPr>
              <w:pStyle w:val="Textedecalendrier"/>
              <w:jc w:val="center"/>
            </w:pPr>
            <w:r>
              <w:t>N</w:t>
            </w:r>
            <w:r w:rsidR="004A4A72">
              <w:t>autibus</w:t>
            </w:r>
          </w:p>
          <w:p w:rsidR="001F3797" w:rsidRDefault="001F3797" w:rsidP="0073453B">
            <w:pPr>
              <w:pStyle w:val="Textedecalendrier"/>
              <w:jc w:val="center"/>
            </w:pPr>
          </w:p>
          <w:p w:rsidR="001F3797" w:rsidRDefault="001F3797" w:rsidP="0073453B">
            <w:pPr>
              <w:pStyle w:val="Textedecalendrier"/>
              <w:jc w:val="center"/>
            </w:pPr>
            <w:r>
              <w:t>10h-12h :  TD LIFAP1</w:t>
            </w:r>
          </w:p>
          <w:p w:rsidR="004A4A72" w:rsidRDefault="001F3797" w:rsidP="0073453B">
            <w:pPr>
              <w:pStyle w:val="Textedecalendrier"/>
              <w:jc w:val="center"/>
            </w:pPr>
            <w:r>
              <w:t>Salle TD11</w:t>
            </w:r>
          </w:p>
          <w:p w:rsidR="001F3797" w:rsidRDefault="001F3797" w:rsidP="0073453B">
            <w:pPr>
              <w:pStyle w:val="Textedecalendrier"/>
              <w:jc w:val="center"/>
            </w:pPr>
            <w:r>
              <w:t>Nautibus</w:t>
            </w:r>
          </w:p>
          <w:p w:rsidR="001F3797" w:rsidRDefault="001F3797" w:rsidP="0073453B">
            <w:pPr>
              <w:pStyle w:val="Textedecalendrier"/>
              <w:jc w:val="center"/>
            </w:pPr>
          </w:p>
          <w:p w:rsidR="001F3797" w:rsidRDefault="001F3797" w:rsidP="0073453B">
            <w:pPr>
              <w:pStyle w:val="Textedecalendrier"/>
              <w:jc w:val="center"/>
            </w:pPr>
          </w:p>
        </w:tc>
        <w:tc>
          <w:tcPr>
            <w:tcW w:w="28" w:type="dxa"/>
            <w:tcBorders>
              <w:left w:val="single" w:sz="6" w:space="0" w:color="30ACEC" w:themeColor="accent1"/>
            </w:tcBorders>
            <w:shd w:val="clear" w:color="auto" w:fill="auto"/>
          </w:tcPr>
          <w:p w:rsidR="00E04C8E" w:rsidRDefault="00E04C8E" w:rsidP="0073453B">
            <w:pPr>
              <w:pStyle w:val="Textedecalendrier"/>
              <w:jc w:val="center"/>
            </w:pPr>
          </w:p>
        </w:tc>
        <w:tc>
          <w:tcPr>
            <w:tcW w:w="1854" w:type="dxa"/>
            <w:tcBorders>
              <w:right w:val="single" w:sz="6" w:space="0" w:color="30ACEC" w:themeColor="accent1"/>
            </w:tcBorders>
            <w:shd w:val="clear" w:color="auto" w:fill="auto"/>
          </w:tcPr>
          <w:p w:rsidR="00E04C8E" w:rsidRDefault="00CD0187" w:rsidP="0073453B">
            <w:pPr>
              <w:pStyle w:val="Textedecalendrier"/>
              <w:jc w:val="center"/>
            </w:pPr>
            <w:r>
              <w:t>10h-12h : CM Maths</w:t>
            </w:r>
          </w:p>
          <w:p w:rsidR="00CD0187" w:rsidRDefault="00CD0187" w:rsidP="0073453B">
            <w:pPr>
              <w:pStyle w:val="Textedecalendrier"/>
              <w:jc w:val="center"/>
            </w:pPr>
            <w:r>
              <w:t>Amphi JORDAN</w:t>
            </w:r>
          </w:p>
        </w:tc>
        <w:tc>
          <w:tcPr>
            <w:tcW w:w="28" w:type="dxa"/>
            <w:tcBorders>
              <w:left w:val="single" w:sz="6" w:space="0" w:color="30ACEC" w:themeColor="accent1"/>
            </w:tcBorders>
            <w:shd w:val="clear" w:color="auto" w:fill="auto"/>
          </w:tcPr>
          <w:p w:rsidR="00E04C8E" w:rsidRDefault="00E04C8E" w:rsidP="0073453B">
            <w:pPr>
              <w:pStyle w:val="Textedecalendrier"/>
              <w:jc w:val="center"/>
            </w:pPr>
          </w:p>
        </w:tc>
        <w:tc>
          <w:tcPr>
            <w:tcW w:w="1803" w:type="dxa"/>
            <w:tcBorders>
              <w:right w:val="single" w:sz="6" w:space="0" w:color="30ACEC" w:themeColor="accent1"/>
            </w:tcBorders>
            <w:shd w:val="clear" w:color="auto" w:fill="auto"/>
          </w:tcPr>
          <w:p w:rsidR="00E04C8E" w:rsidRDefault="00E04C8E" w:rsidP="0073453B">
            <w:pPr>
              <w:pStyle w:val="Textedecalendrier"/>
              <w:jc w:val="center"/>
            </w:pPr>
          </w:p>
        </w:tc>
        <w:tc>
          <w:tcPr>
            <w:tcW w:w="284" w:type="dxa"/>
            <w:tcBorders>
              <w:left w:val="single" w:sz="6" w:space="0" w:color="30ACEC" w:themeColor="accent1"/>
            </w:tcBorders>
            <w:shd w:val="clear" w:color="auto" w:fill="auto"/>
          </w:tcPr>
          <w:p w:rsidR="00E04C8E" w:rsidRDefault="00E04C8E" w:rsidP="0073453B">
            <w:pPr>
              <w:pStyle w:val="Textedecalendrier"/>
              <w:jc w:val="center"/>
            </w:pPr>
          </w:p>
        </w:tc>
        <w:tc>
          <w:tcPr>
            <w:tcW w:w="1532" w:type="dxa"/>
            <w:tcBorders>
              <w:right w:val="single" w:sz="6" w:space="0" w:color="30ACEC" w:themeColor="accent1"/>
            </w:tcBorders>
            <w:shd w:val="clear" w:color="auto" w:fill="auto"/>
          </w:tcPr>
          <w:p w:rsidR="00E04C8E" w:rsidRDefault="00742749" w:rsidP="0073453B">
            <w:pPr>
              <w:pStyle w:val="Textedecalendrier"/>
              <w:jc w:val="center"/>
            </w:pPr>
            <w:r>
              <w:t>9h30-13h :</w:t>
            </w:r>
          </w:p>
          <w:p w:rsidR="00742749" w:rsidRDefault="00742749" w:rsidP="0073453B">
            <w:pPr>
              <w:pStyle w:val="Textedecalendrier"/>
              <w:jc w:val="center"/>
            </w:pPr>
            <w:r>
              <w:t>Accueil des étudiants de la FST</w:t>
            </w:r>
          </w:p>
          <w:p w:rsidR="00742749" w:rsidRDefault="00742749" w:rsidP="0073453B">
            <w:pPr>
              <w:pStyle w:val="Textedecalendrier"/>
              <w:jc w:val="center"/>
            </w:pPr>
            <w:r>
              <w:t>Amphi 1 à 5, Déambulatoire</w:t>
            </w:r>
          </w:p>
        </w:tc>
        <w:tc>
          <w:tcPr>
            <w:tcW w:w="28" w:type="dxa"/>
            <w:tcBorders>
              <w:left w:val="single" w:sz="6" w:space="0" w:color="30ACEC" w:themeColor="accent1"/>
            </w:tcBorders>
            <w:shd w:val="clear" w:color="auto" w:fill="auto"/>
          </w:tcPr>
          <w:p w:rsidR="00E04C8E" w:rsidRDefault="00E04C8E" w:rsidP="0073453B">
            <w:pPr>
              <w:pStyle w:val="Textedecalendrier"/>
              <w:jc w:val="center"/>
            </w:pPr>
          </w:p>
        </w:tc>
        <w:tc>
          <w:tcPr>
            <w:tcW w:w="1816" w:type="dxa"/>
            <w:tcBorders>
              <w:right w:val="single" w:sz="6" w:space="0" w:color="30ACEC" w:themeColor="accent1"/>
            </w:tcBorders>
            <w:shd w:val="clear" w:color="auto" w:fill="auto"/>
          </w:tcPr>
          <w:p w:rsidR="004A4A72" w:rsidRDefault="007718DF" w:rsidP="0073453B">
            <w:pPr>
              <w:pStyle w:val="Textedecalendrier"/>
              <w:jc w:val="center"/>
            </w:pPr>
            <w:r>
              <w:t>10h30-13h :</w:t>
            </w:r>
            <w:r w:rsidR="004A4A72">
              <w:t xml:space="preserve"> TP</w:t>
            </w:r>
            <w:r w:rsidR="00D47516">
              <w:t xml:space="preserve">1 </w:t>
            </w:r>
            <w:r w:rsidR="004A4A72">
              <w:t>LIFAP1</w:t>
            </w:r>
          </w:p>
          <w:p w:rsidR="004A4A72" w:rsidRDefault="004A4A72" w:rsidP="0073453B">
            <w:pPr>
              <w:pStyle w:val="Textedecalendrier"/>
              <w:jc w:val="center"/>
            </w:pPr>
            <w:r>
              <w:t>Salle TP3 /</w:t>
            </w:r>
            <w:r w:rsidR="007718DF">
              <w:t xml:space="preserve"> TP4</w:t>
            </w:r>
          </w:p>
          <w:p w:rsidR="007718DF" w:rsidRDefault="007718DF" w:rsidP="0073453B">
            <w:pPr>
              <w:pStyle w:val="Textedecalendrier"/>
              <w:jc w:val="center"/>
            </w:pPr>
            <w:r>
              <w:t>Nautibus</w:t>
            </w:r>
          </w:p>
        </w:tc>
        <w:tc>
          <w:tcPr>
            <w:tcW w:w="28" w:type="dxa"/>
            <w:tcBorders>
              <w:left w:val="single" w:sz="6" w:space="0" w:color="30ACEC" w:themeColor="accent1"/>
            </w:tcBorders>
            <w:shd w:val="clear" w:color="auto" w:fill="auto"/>
          </w:tcPr>
          <w:p w:rsidR="00E04C8E" w:rsidRDefault="00E04C8E" w:rsidP="0073453B">
            <w:pPr>
              <w:pStyle w:val="Textedecalendrier"/>
              <w:jc w:val="center"/>
            </w:pPr>
          </w:p>
        </w:tc>
        <w:tc>
          <w:tcPr>
            <w:tcW w:w="428" w:type="dxa"/>
            <w:tcBorders>
              <w:right w:val="single" w:sz="8" w:space="0" w:color="7F7F7F" w:themeColor="text1" w:themeTint="80"/>
            </w:tcBorders>
            <w:shd w:val="clear" w:color="auto" w:fill="auto"/>
          </w:tcPr>
          <w:p w:rsidR="00E04C8E" w:rsidRDefault="00E04C8E" w:rsidP="0073453B">
            <w:pPr>
              <w:pStyle w:val="Textedecalendrier"/>
              <w:jc w:val="center"/>
            </w:pPr>
          </w:p>
        </w:tc>
      </w:tr>
      <w:tr w:rsidR="002C15C2" w:rsidTr="0073453B">
        <w:trPr>
          <w:cantSplit/>
          <w:trHeight w:hRule="exact" w:val="717"/>
        </w:trPr>
        <w:tc>
          <w:tcPr>
            <w:tcW w:w="41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E04C8E" w:rsidRDefault="0024101A" w:rsidP="0073453B">
            <w:pPr>
              <w:pStyle w:val="Semaine"/>
            </w:pPr>
            <w:r>
              <w:t>SEMAINE</w:t>
            </w:r>
          </w:p>
        </w:tc>
        <w:tc>
          <w:tcPr>
            <w:tcW w:w="236" w:type="dxa"/>
            <w:tcBorders>
              <w:left w:val="single" w:sz="8" w:space="0" w:color="7F7F7F" w:themeColor="text1" w:themeTint="80"/>
            </w:tcBorders>
            <w:shd w:val="clear" w:color="auto" w:fill="D5EEFB" w:themeFill="accent1" w:themeFillTint="33"/>
            <w:textDirection w:val="btLr"/>
            <w:vAlign w:val="center"/>
          </w:tcPr>
          <w:p w:rsidR="00E04C8E" w:rsidRDefault="00E04C8E" w:rsidP="0073453B">
            <w:pPr>
              <w:pStyle w:val="En-ttedesremarques"/>
            </w:pPr>
          </w:p>
        </w:tc>
        <w:tc>
          <w:tcPr>
            <w:tcW w:w="1873" w:type="dxa"/>
            <w:tcBorders>
              <w:right w:val="single" w:sz="6" w:space="0" w:color="30ACEC" w:themeColor="accent1"/>
            </w:tcBorders>
            <w:shd w:val="clear" w:color="auto" w:fill="D5EEFB" w:themeFill="accent1" w:themeFillTint="33"/>
            <w:tcMar>
              <w:left w:w="43" w:type="dxa"/>
              <w:right w:w="0" w:type="dxa"/>
            </w:tcMar>
            <w:vAlign w:val="center"/>
          </w:tcPr>
          <w:p w:rsidR="004A4A72" w:rsidRDefault="004A4A72" w:rsidP="0073453B">
            <w:pPr>
              <w:pStyle w:val="Textedecalendrier"/>
              <w:jc w:val="center"/>
            </w:pPr>
            <w:r>
              <w:t>14h-15h30 :  CM</w:t>
            </w:r>
            <w:r w:rsidR="004F1678">
              <w:t>3</w:t>
            </w:r>
            <w:r>
              <w:t xml:space="preserve"> LIFAP1</w:t>
            </w:r>
          </w:p>
          <w:p w:rsidR="00E04C8E" w:rsidRDefault="004A4A72" w:rsidP="0073453B">
            <w:pPr>
              <w:jc w:val="center"/>
            </w:pPr>
            <w:r>
              <w:t>ASTREE 13</w:t>
            </w:r>
          </w:p>
        </w:tc>
        <w:tc>
          <w:tcPr>
            <w:tcW w:w="28" w:type="dxa"/>
            <w:tcBorders>
              <w:left w:val="single" w:sz="6" w:space="0" w:color="30ACEC" w:themeColor="accent1"/>
            </w:tcBorders>
            <w:shd w:val="clear" w:color="auto" w:fill="D5EEFB" w:themeFill="accent1" w:themeFillTint="33"/>
            <w:vAlign w:val="center"/>
          </w:tcPr>
          <w:p w:rsidR="00E04C8E" w:rsidRDefault="00E04C8E" w:rsidP="0073453B">
            <w:pPr>
              <w:jc w:val="center"/>
            </w:pPr>
          </w:p>
        </w:tc>
        <w:tc>
          <w:tcPr>
            <w:tcW w:w="1854" w:type="dxa"/>
            <w:tcBorders>
              <w:right w:val="single" w:sz="6" w:space="0" w:color="30ACEC" w:themeColor="accent1"/>
            </w:tcBorders>
            <w:shd w:val="clear" w:color="auto" w:fill="D5EEFB" w:themeFill="accent1" w:themeFillTint="33"/>
            <w:vAlign w:val="center"/>
          </w:tcPr>
          <w:p w:rsidR="00E04C8E" w:rsidRDefault="00E04C8E" w:rsidP="0073453B">
            <w:pPr>
              <w:jc w:val="center"/>
            </w:pPr>
          </w:p>
        </w:tc>
        <w:tc>
          <w:tcPr>
            <w:tcW w:w="28" w:type="dxa"/>
            <w:tcBorders>
              <w:left w:val="single" w:sz="6" w:space="0" w:color="30ACEC" w:themeColor="accent1"/>
            </w:tcBorders>
            <w:shd w:val="clear" w:color="auto" w:fill="D5EEFB" w:themeFill="accent1" w:themeFillTint="33"/>
            <w:vAlign w:val="center"/>
          </w:tcPr>
          <w:p w:rsidR="00E04C8E" w:rsidRDefault="00E04C8E" w:rsidP="0073453B">
            <w:pPr>
              <w:jc w:val="center"/>
            </w:pPr>
          </w:p>
        </w:tc>
        <w:tc>
          <w:tcPr>
            <w:tcW w:w="1803" w:type="dxa"/>
            <w:tcBorders>
              <w:right w:val="single" w:sz="6" w:space="0" w:color="30ACEC" w:themeColor="accent1"/>
            </w:tcBorders>
            <w:shd w:val="clear" w:color="auto" w:fill="D5EEFB" w:themeFill="accent1" w:themeFillTint="33"/>
            <w:vAlign w:val="center"/>
          </w:tcPr>
          <w:p w:rsidR="00E04C8E" w:rsidRDefault="00E04C8E" w:rsidP="0073453B">
            <w:pPr>
              <w:jc w:val="center"/>
            </w:pPr>
          </w:p>
        </w:tc>
        <w:tc>
          <w:tcPr>
            <w:tcW w:w="284" w:type="dxa"/>
            <w:tcBorders>
              <w:left w:val="single" w:sz="6" w:space="0" w:color="30ACEC" w:themeColor="accent1"/>
            </w:tcBorders>
            <w:shd w:val="clear" w:color="auto" w:fill="D5EEFB" w:themeFill="accent1" w:themeFillTint="33"/>
            <w:vAlign w:val="center"/>
          </w:tcPr>
          <w:p w:rsidR="00E04C8E" w:rsidRDefault="00E04C8E" w:rsidP="0073453B">
            <w:pPr>
              <w:jc w:val="center"/>
            </w:pPr>
          </w:p>
        </w:tc>
        <w:tc>
          <w:tcPr>
            <w:tcW w:w="1532" w:type="dxa"/>
            <w:tcBorders>
              <w:right w:val="single" w:sz="6" w:space="0" w:color="30ACEC" w:themeColor="accent1"/>
            </w:tcBorders>
            <w:shd w:val="clear" w:color="auto" w:fill="D5EEFB" w:themeFill="accent1" w:themeFillTint="33"/>
            <w:vAlign w:val="center"/>
          </w:tcPr>
          <w:p w:rsidR="00E04C8E" w:rsidRDefault="00E04C8E" w:rsidP="0073453B">
            <w:pPr>
              <w:jc w:val="center"/>
            </w:pPr>
          </w:p>
        </w:tc>
        <w:tc>
          <w:tcPr>
            <w:tcW w:w="28" w:type="dxa"/>
            <w:tcBorders>
              <w:left w:val="single" w:sz="6" w:space="0" w:color="30ACEC" w:themeColor="accent1"/>
            </w:tcBorders>
            <w:shd w:val="clear" w:color="auto" w:fill="D5EEFB" w:themeFill="accent1" w:themeFillTint="33"/>
            <w:vAlign w:val="center"/>
          </w:tcPr>
          <w:p w:rsidR="00E04C8E" w:rsidRDefault="00E04C8E" w:rsidP="0073453B">
            <w:pPr>
              <w:jc w:val="center"/>
            </w:pPr>
          </w:p>
        </w:tc>
        <w:tc>
          <w:tcPr>
            <w:tcW w:w="1816" w:type="dxa"/>
            <w:tcBorders>
              <w:right w:val="single" w:sz="6" w:space="0" w:color="30ACEC" w:themeColor="accent1"/>
            </w:tcBorders>
            <w:shd w:val="clear" w:color="auto" w:fill="D5EEFB" w:themeFill="accent1" w:themeFillTint="33"/>
            <w:vAlign w:val="center"/>
          </w:tcPr>
          <w:p w:rsidR="00E04C8E" w:rsidRDefault="00E04C8E" w:rsidP="0073453B">
            <w:pPr>
              <w:jc w:val="center"/>
            </w:pPr>
          </w:p>
        </w:tc>
        <w:tc>
          <w:tcPr>
            <w:tcW w:w="28" w:type="dxa"/>
            <w:tcBorders>
              <w:left w:val="single" w:sz="6" w:space="0" w:color="30ACEC" w:themeColor="accent1"/>
            </w:tcBorders>
            <w:shd w:val="clear" w:color="auto" w:fill="D5EEFB" w:themeFill="accent1" w:themeFillTint="33"/>
            <w:vAlign w:val="center"/>
          </w:tcPr>
          <w:p w:rsidR="00E04C8E" w:rsidRDefault="00E04C8E" w:rsidP="0073453B">
            <w:pPr>
              <w:jc w:val="center"/>
            </w:pPr>
          </w:p>
        </w:tc>
        <w:tc>
          <w:tcPr>
            <w:tcW w:w="428" w:type="dxa"/>
            <w:tcBorders>
              <w:right w:val="single" w:sz="8" w:space="0" w:color="7F7F7F" w:themeColor="text1" w:themeTint="80"/>
            </w:tcBorders>
            <w:shd w:val="clear" w:color="auto" w:fill="D5EEFB" w:themeFill="accent1" w:themeFillTint="33"/>
            <w:vAlign w:val="center"/>
          </w:tcPr>
          <w:p w:rsidR="00E04C8E" w:rsidRDefault="00E04C8E" w:rsidP="0073453B">
            <w:pPr>
              <w:jc w:val="center"/>
            </w:pPr>
          </w:p>
        </w:tc>
      </w:tr>
      <w:tr w:rsidR="00D21E91" w:rsidTr="0073453B">
        <w:trPr>
          <w:cantSplit/>
          <w:trHeight w:hRule="exact" w:val="42"/>
        </w:trPr>
        <w:tc>
          <w:tcPr>
            <w:tcW w:w="415" w:type="dxa"/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E04C8E" w:rsidRDefault="00E04C8E" w:rsidP="0073453B">
            <w:pPr>
              <w:ind w:left="113" w:right="113"/>
              <w:jc w:val="center"/>
            </w:pPr>
          </w:p>
        </w:tc>
        <w:tc>
          <w:tcPr>
            <w:tcW w:w="23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E04C8E" w:rsidRDefault="00E04C8E" w:rsidP="0073453B">
            <w:pPr>
              <w:ind w:left="113" w:right="113"/>
              <w:jc w:val="center"/>
            </w:pPr>
          </w:p>
        </w:tc>
        <w:tc>
          <w:tcPr>
            <w:tcW w:w="1873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4C8E" w:rsidRDefault="00E04C8E" w:rsidP="0073453B">
            <w:pPr>
              <w:jc w:val="center"/>
            </w:pPr>
          </w:p>
        </w:tc>
        <w:tc>
          <w:tcPr>
            <w:tcW w:w="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4C8E" w:rsidRDefault="00E04C8E" w:rsidP="0073453B">
            <w:pPr>
              <w:jc w:val="center"/>
            </w:pPr>
          </w:p>
        </w:tc>
        <w:tc>
          <w:tcPr>
            <w:tcW w:w="185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4C8E" w:rsidRDefault="00E04C8E" w:rsidP="0073453B">
            <w:pPr>
              <w:jc w:val="center"/>
            </w:pPr>
          </w:p>
        </w:tc>
        <w:tc>
          <w:tcPr>
            <w:tcW w:w="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4C8E" w:rsidRDefault="00E04C8E" w:rsidP="0073453B">
            <w:pPr>
              <w:jc w:val="center"/>
            </w:pPr>
          </w:p>
        </w:tc>
        <w:tc>
          <w:tcPr>
            <w:tcW w:w="1803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4C8E" w:rsidRDefault="00E04C8E" w:rsidP="0073453B">
            <w:pPr>
              <w:jc w:val="center"/>
            </w:pPr>
          </w:p>
        </w:tc>
        <w:tc>
          <w:tcPr>
            <w:tcW w:w="28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4C8E" w:rsidRDefault="00E04C8E" w:rsidP="0073453B">
            <w:pPr>
              <w:jc w:val="center"/>
            </w:pPr>
          </w:p>
        </w:tc>
        <w:tc>
          <w:tcPr>
            <w:tcW w:w="1532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4C8E" w:rsidRDefault="00E04C8E" w:rsidP="0073453B">
            <w:pPr>
              <w:jc w:val="center"/>
            </w:pPr>
          </w:p>
        </w:tc>
        <w:tc>
          <w:tcPr>
            <w:tcW w:w="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4C8E" w:rsidRDefault="00E04C8E" w:rsidP="0073453B">
            <w:pPr>
              <w:jc w:val="center"/>
            </w:pPr>
          </w:p>
        </w:tc>
        <w:tc>
          <w:tcPr>
            <w:tcW w:w="181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4C8E" w:rsidRDefault="00E04C8E" w:rsidP="0073453B">
            <w:pPr>
              <w:jc w:val="center"/>
            </w:pPr>
          </w:p>
        </w:tc>
        <w:tc>
          <w:tcPr>
            <w:tcW w:w="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4C8E" w:rsidRDefault="00E04C8E" w:rsidP="0073453B">
            <w:pPr>
              <w:jc w:val="center"/>
            </w:pPr>
          </w:p>
        </w:tc>
        <w:tc>
          <w:tcPr>
            <w:tcW w:w="4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4C8E" w:rsidRDefault="00E04C8E" w:rsidP="0073453B">
            <w:pPr>
              <w:jc w:val="center"/>
            </w:pPr>
          </w:p>
        </w:tc>
      </w:tr>
      <w:tr w:rsidR="00D21E91" w:rsidTr="0073453B">
        <w:trPr>
          <w:cantSplit/>
          <w:trHeight w:val="502"/>
        </w:trPr>
        <w:tc>
          <w:tcPr>
            <w:tcW w:w="41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E04C8E" w:rsidRDefault="00E04C8E" w:rsidP="0073453B">
            <w:pPr>
              <w:jc w:val="center"/>
            </w:pPr>
          </w:p>
        </w:tc>
        <w:tc>
          <w:tcPr>
            <w:tcW w:w="236" w:type="dxa"/>
            <w:tcBorders>
              <w:top w:val="single" w:sz="4" w:space="0" w:color="7F7F7F" w:themeColor="text1" w:themeTint="80"/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E04C8E" w:rsidRDefault="00E04C8E" w:rsidP="0073453B">
            <w:pPr>
              <w:ind w:left="113" w:right="113"/>
              <w:jc w:val="center"/>
            </w:pPr>
          </w:p>
        </w:tc>
        <w:tc>
          <w:tcPr>
            <w:tcW w:w="1873" w:type="dxa"/>
            <w:tcBorders>
              <w:top w:val="single" w:sz="4" w:space="0" w:color="7F7F7F" w:themeColor="text1" w:themeTint="80"/>
              <w:right w:val="single" w:sz="6" w:space="0" w:color="30ACEC" w:themeColor="accent1"/>
            </w:tcBorders>
            <w:shd w:val="clear" w:color="auto" w:fill="auto"/>
          </w:tcPr>
          <w:p w:rsidR="00E04C8E" w:rsidRPr="00944A70" w:rsidRDefault="0024101A" w:rsidP="0073453B">
            <w:pPr>
              <w:pStyle w:val="Date"/>
              <w:jc w:val="center"/>
              <w:rPr>
                <w:noProof/>
                <w:lang w:val="en-US"/>
              </w:rPr>
            </w:pP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=K11+3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t>19</w:t>
            </w:r>
            <w:r w:rsidRPr="00944A70">
              <w:rPr>
                <w:noProof/>
                <w:lang w:val="en-US"/>
              </w:rPr>
              <w:fldChar w:fldCharType="end"/>
            </w:r>
          </w:p>
        </w:tc>
        <w:tc>
          <w:tcPr>
            <w:tcW w:w="28" w:type="dxa"/>
            <w:tcBorders>
              <w:top w:val="single" w:sz="4" w:space="0" w:color="7F7F7F" w:themeColor="text1" w:themeTint="80"/>
              <w:left w:val="single" w:sz="6" w:space="0" w:color="30ACEC" w:themeColor="accent1"/>
            </w:tcBorders>
            <w:shd w:val="clear" w:color="auto" w:fill="auto"/>
          </w:tcPr>
          <w:p w:rsidR="00E04C8E" w:rsidRPr="00944A70" w:rsidRDefault="00E04C8E" w:rsidP="0073453B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1854" w:type="dxa"/>
            <w:tcBorders>
              <w:top w:val="single" w:sz="4" w:space="0" w:color="7F7F7F" w:themeColor="text1" w:themeTint="80"/>
              <w:right w:val="single" w:sz="6" w:space="0" w:color="30ACEC" w:themeColor="accent1"/>
            </w:tcBorders>
            <w:shd w:val="clear" w:color="auto" w:fill="auto"/>
          </w:tcPr>
          <w:p w:rsidR="00E04C8E" w:rsidRPr="00944A70" w:rsidRDefault="0024101A" w:rsidP="0073453B">
            <w:pPr>
              <w:pStyle w:val="Date"/>
              <w:jc w:val="center"/>
              <w:rPr>
                <w:noProof/>
                <w:lang w:val="en-US"/>
              </w:rPr>
            </w:pP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=C16+1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t>20</w:t>
            </w:r>
            <w:r w:rsidRPr="00944A70">
              <w:rPr>
                <w:noProof/>
                <w:lang w:val="en-US"/>
              </w:rPr>
              <w:fldChar w:fldCharType="end"/>
            </w:r>
          </w:p>
        </w:tc>
        <w:tc>
          <w:tcPr>
            <w:tcW w:w="28" w:type="dxa"/>
            <w:tcBorders>
              <w:top w:val="single" w:sz="4" w:space="0" w:color="7F7F7F" w:themeColor="text1" w:themeTint="80"/>
              <w:left w:val="single" w:sz="6" w:space="0" w:color="30ACEC" w:themeColor="accent1"/>
            </w:tcBorders>
            <w:shd w:val="clear" w:color="auto" w:fill="auto"/>
          </w:tcPr>
          <w:p w:rsidR="00E04C8E" w:rsidRPr="00944A70" w:rsidRDefault="00E04C8E" w:rsidP="0073453B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1803" w:type="dxa"/>
            <w:tcBorders>
              <w:top w:val="single" w:sz="4" w:space="0" w:color="7F7F7F" w:themeColor="text1" w:themeTint="80"/>
              <w:right w:val="single" w:sz="6" w:space="0" w:color="30ACEC" w:themeColor="accent1"/>
            </w:tcBorders>
            <w:shd w:val="clear" w:color="auto" w:fill="auto"/>
          </w:tcPr>
          <w:p w:rsidR="00E04C8E" w:rsidRPr="00944A70" w:rsidRDefault="0024101A" w:rsidP="0073453B">
            <w:pPr>
              <w:pStyle w:val="Date"/>
              <w:jc w:val="center"/>
              <w:rPr>
                <w:noProof/>
                <w:lang w:val="en-US"/>
              </w:rPr>
            </w:pP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=E16+1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t>21</w:t>
            </w:r>
            <w:r w:rsidRPr="00944A70">
              <w:rPr>
                <w:noProof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single" w:sz="4" w:space="0" w:color="7F7F7F" w:themeColor="text1" w:themeTint="80"/>
              <w:left w:val="single" w:sz="6" w:space="0" w:color="30ACEC" w:themeColor="accent1"/>
            </w:tcBorders>
            <w:shd w:val="clear" w:color="auto" w:fill="auto"/>
          </w:tcPr>
          <w:p w:rsidR="00E04C8E" w:rsidRPr="00944A70" w:rsidRDefault="00E04C8E" w:rsidP="0073453B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1532" w:type="dxa"/>
            <w:tcBorders>
              <w:top w:val="single" w:sz="4" w:space="0" w:color="7F7F7F" w:themeColor="text1" w:themeTint="80"/>
              <w:right w:val="single" w:sz="6" w:space="0" w:color="30ACEC" w:themeColor="accent1"/>
            </w:tcBorders>
            <w:shd w:val="clear" w:color="auto" w:fill="auto"/>
          </w:tcPr>
          <w:p w:rsidR="00E04C8E" w:rsidRPr="00944A70" w:rsidRDefault="0024101A" w:rsidP="0073453B">
            <w:pPr>
              <w:pStyle w:val="Date"/>
              <w:jc w:val="center"/>
              <w:rPr>
                <w:noProof/>
                <w:lang w:val="en-US"/>
              </w:rPr>
            </w:pP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=G16+1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t>22</w:t>
            </w:r>
            <w:r w:rsidRPr="00944A70">
              <w:rPr>
                <w:noProof/>
                <w:lang w:val="en-US"/>
              </w:rPr>
              <w:fldChar w:fldCharType="end"/>
            </w:r>
          </w:p>
        </w:tc>
        <w:tc>
          <w:tcPr>
            <w:tcW w:w="28" w:type="dxa"/>
            <w:tcBorders>
              <w:top w:val="single" w:sz="4" w:space="0" w:color="7F7F7F" w:themeColor="text1" w:themeTint="80"/>
              <w:left w:val="single" w:sz="6" w:space="0" w:color="30ACEC" w:themeColor="accent1"/>
            </w:tcBorders>
            <w:shd w:val="clear" w:color="auto" w:fill="auto"/>
          </w:tcPr>
          <w:p w:rsidR="00E04C8E" w:rsidRPr="00944A70" w:rsidRDefault="00E04C8E" w:rsidP="0073453B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1816" w:type="dxa"/>
            <w:tcBorders>
              <w:top w:val="single" w:sz="4" w:space="0" w:color="7F7F7F" w:themeColor="text1" w:themeTint="80"/>
              <w:right w:val="single" w:sz="6" w:space="0" w:color="30ACEC" w:themeColor="accent1"/>
            </w:tcBorders>
            <w:shd w:val="clear" w:color="auto" w:fill="auto"/>
          </w:tcPr>
          <w:p w:rsidR="00E04C8E" w:rsidRPr="00944A70" w:rsidRDefault="0024101A" w:rsidP="0073453B">
            <w:pPr>
              <w:pStyle w:val="Date"/>
              <w:jc w:val="center"/>
              <w:rPr>
                <w:noProof/>
                <w:lang w:val="en-US"/>
              </w:rPr>
            </w:pP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=I16+1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t>23</w:t>
            </w:r>
            <w:r w:rsidRPr="00944A70">
              <w:rPr>
                <w:noProof/>
                <w:lang w:val="en-US"/>
              </w:rPr>
              <w:fldChar w:fldCharType="end"/>
            </w:r>
          </w:p>
        </w:tc>
        <w:tc>
          <w:tcPr>
            <w:tcW w:w="28" w:type="dxa"/>
            <w:tcBorders>
              <w:top w:val="single" w:sz="4" w:space="0" w:color="7F7F7F" w:themeColor="text1" w:themeTint="80"/>
              <w:left w:val="single" w:sz="6" w:space="0" w:color="30ACEC" w:themeColor="accent1"/>
            </w:tcBorders>
            <w:shd w:val="clear" w:color="auto" w:fill="auto"/>
          </w:tcPr>
          <w:p w:rsidR="00E04C8E" w:rsidRPr="00944A70" w:rsidRDefault="00E04C8E" w:rsidP="0073453B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428" w:type="dxa"/>
            <w:tcBorders>
              <w:top w:val="single" w:sz="4" w:space="0" w:color="7F7F7F" w:themeColor="text1" w:themeTint="80"/>
              <w:right w:val="single" w:sz="8" w:space="0" w:color="7F7F7F" w:themeColor="text1" w:themeTint="80"/>
            </w:tcBorders>
            <w:shd w:val="clear" w:color="auto" w:fill="auto"/>
          </w:tcPr>
          <w:p w:rsidR="00E04C8E" w:rsidRPr="00944A70" w:rsidRDefault="0024101A" w:rsidP="0073453B">
            <w:pPr>
              <w:pStyle w:val="Date"/>
              <w:jc w:val="center"/>
              <w:rPr>
                <w:noProof/>
                <w:lang w:val="en-US"/>
              </w:rPr>
            </w:pP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=K16+1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t>24</w:t>
            </w:r>
            <w:r w:rsidRPr="00944A70">
              <w:rPr>
                <w:noProof/>
                <w:lang w:val="en-US"/>
              </w:rPr>
              <w:fldChar w:fldCharType="end"/>
            </w:r>
            <w:r w:rsidRPr="00944A70">
              <w:rPr>
                <w:noProof/>
                <w:lang w:val="en-US"/>
              </w:rPr>
              <w:t>/</w:t>
            </w: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=K16+2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t>25</w:t>
            </w:r>
            <w:r w:rsidRPr="00944A70">
              <w:rPr>
                <w:noProof/>
                <w:lang w:val="en-US"/>
              </w:rPr>
              <w:fldChar w:fldCharType="end"/>
            </w:r>
          </w:p>
        </w:tc>
      </w:tr>
      <w:tr w:rsidR="00D21E91" w:rsidTr="0073453B">
        <w:trPr>
          <w:cantSplit/>
          <w:trHeight w:val="659"/>
        </w:trPr>
        <w:sdt>
          <w:sdtPr>
            <w:id w:val="-807169488"/>
            <w:placeholder>
              <w:docPart w:val="FBACB77963C64B5D886CE6D900462AD3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415" w:type="dxa"/>
                <w:tcBorders>
                  <w:right w:val="single" w:sz="8" w:space="0" w:color="7F7F7F" w:themeColor="text1" w:themeTint="80"/>
                </w:tcBorders>
                <w:shd w:val="clear" w:color="auto" w:fill="auto"/>
                <w:tcMar>
                  <w:left w:w="0" w:type="dxa"/>
                  <w:right w:w="115" w:type="dxa"/>
                </w:tcMar>
                <w:textDirection w:val="btLr"/>
                <w:vAlign w:val="center"/>
              </w:tcPr>
              <w:p w:rsidR="00E04C8E" w:rsidRDefault="0024101A" w:rsidP="0073453B">
                <w:pPr>
                  <w:pStyle w:val="Ligne"/>
                </w:pPr>
                <w:r>
                  <w:t>4</w:t>
                </w:r>
              </w:p>
            </w:tc>
          </w:sdtContent>
        </w:sdt>
        <w:tc>
          <w:tcPr>
            <w:tcW w:w="236" w:type="dxa"/>
            <w:tcBorders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E04C8E" w:rsidRDefault="00E04C8E" w:rsidP="0073453B">
            <w:pPr>
              <w:ind w:left="113" w:right="113"/>
              <w:jc w:val="center"/>
            </w:pPr>
          </w:p>
        </w:tc>
        <w:tc>
          <w:tcPr>
            <w:tcW w:w="1873" w:type="dxa"/>
            <w:tcBorders>
              <w:right w:val="single" w:sz="6" w:space="0" w:color="30ACEC" w:themeColor="accent1"/>
            </w:tcBorders>
            <w:shd w:val="clear" w:color="auto" w:fill="auto"/>
          </w:tcPr>
          <w:p w:rsidR="00CF539B" w:rsidRDefault="004C279F" w:rsidP="0073453B">
            <w:pPr>
              <w:pStyle w:val="Textedecalendrier"/>
              <w:jc w:val="center"/>
            </w:pPr>
            <w:r>
              <w:t>8h15-10h15</w:t>
            </w:r>
            <w:r w:rsidR="00CF539B">
              <w:t> :  TD3 LIFAP1</w:t>
            </w:r>
          </w:p>
          <w:p w:rsidR="00CF539B" w:rsidRDefault="00CF539B" w:rsidP="0073453B">
            <w:pPr>
              <w:pStyle w:val="Textedecalendrier"/>
              <w:jc w:val="center"/>
            </w:pPr>
            <w:r>
              <w:t>Salle TD11</w:t>
            </w:r>
          </w:p>
          <w:p w:rsidR="00CF539B" w:rsidRDefault="00CF539B" w:rsidP="0073453B">
            <w:pPr>
              <w:pStyle w:val="Textedecalendrier"/>
              <w:jc w:val="center"/>
            </w:pPr>
            <w:r>
              <w:t>Nautibus</w:t>
            </w:r>
          </w:p>
          <w:p w:rsidR="00CF539B" w:rsidRDefault="00CF539B" w:rsidP="0073453B">
            <w:pPr>
              <w:pStyle w:val="Textedecalendrier"/>
              <w:jc w:val="center"/>
            </w:pPr>
          </w:p>
          <w:p w:rsidR="00CF539B" w:rsidRDefault="00CF539B" w:rsidP="0073453B">
            <w:pPr>
              <w:pStyle w:val="Textedecalendrier"/>
              <w:jc w:val="center"/>
            </w:pPr>
            <w:r>
              <w:t>10h</w:t>
            </w:r>
            <w:r w:rsidR="004C279F">
              <w:t>30</w:t>
            </w:r>
            <w:r>
              <w:t>-1</w:t>
            </w:r>
            <w:r w:rsidR="004C279F">
              <w:t>3</w:t>
            </w:r>
            <w:r>
              <w:t>h :  TP2 LIFAP1</w:t>
            </w:r>
          </w:p>
          <w:p w:rsidR="00CF539B" w:rsidRDefault="004C279F" w:rsidP="0073453B">
            <w:pPr>
              <w:pStyle w:val="Textedecalendrier"/>
              <w:jc w:val="center"/>
            </w:pPr>
            <w:r>
              <w:t>Grignard A / B</w:t>
            </w:r>
          </w:p>
          <w:p w:rsidR="00CF539B" w:rsidRDefault="00CF539B" w:rsidP="0073453B">
            <w:pPr>
              <w:pStyle w:val="Textedecalendrier"/>
              <w:jc w:val="center"/>
            </w:pPr>
            <w:r>
              <w:t>Nautibus</w:t>
            </w:r>
          </w:p>
          <w:p w:rsidR="00E04C8E" w:rsidRDefault="00E04C8E" w:rsidP="0073453B">
            <w:pPr>
              <w:pStyle w:val="Textedecalendrier"/>
              <w:jc w:val="center"/>
            </w:pPr>
          </w:p>
        </w:tc>
        <w:tc>
          <w:tcPr>
            <w:tcW w:w="28" w:type="dxa"/>
            <w:tcBorders>
              <w:left w:val="single" w:sz="6" w:space="0" w:color="30ACEC" w:themeColor="accent1"/>
            </w:tcBorders>
            <w:shd w:val="clear" w:color="auto" w:fill="auto"/>
          </w:tcPr>
          <w:p w:rsidR="00E04C8E" w:rsidRDefault="00E04C8E" w:rsidP="0073453B">
            <w:pPr>
              <w:pStyle w:val="Textedecalendrier"/>
              <w:jc w:val="center"/>
            </w:pPr>
          </w:p>
        </w:tc>
        <w:tc>
          <w:tcPr>
            <w:tcW w:w="1854" w:type="dxa"/>
            <w:tcBorders>
              <w:right w:val="single" w:sz="6" w:space="0" w:color="30ACEC" w:themeColor="accent1"/>
            </w:tcBorders>
            <w:shd w:val="clear" w:color="auto" w:fill="auto"/>
          </w:tcPr>
          <w:p w:rsidR="00025943" w:rsidRDefault="00025943" w:rsidP="0073453B">
            <w:pPr>
              <w:pStyle w:val="Textedecalendrier"/>
              <w:jc w:val="center"/>
            </w:pPr>
            <w:r>
              <w:t>10h-12h : CM Maths</w:t>
            </w:r>
          </w:p>
          <w:p w:rsidR="00E04C8E" w:rsidRDefault="00025943" w:rsidP="0073453B">
            <w:pPr>
              <w:pStyle w:val="Textedecalendrier"/>
              <w:jc w:val="center"/>
            </w:pPr>
            <w:r>
              <w:t>Amphi JORDAN</w:t>
            </w:r>
          </w:p>
        </w:tc>
        <w:tc>
          <w:tcPr>
            <w:tcW w:w="28" w:type="dxa"/>
            <w:tcBorders>
              <w:left w:val="single" w:sz="6" w:space="0" w:color="30ACEC" w:themeColor="accent1"/>
            </w:tcBorders>
            <w:shd w:val="clear" w:color="auto" w:fill="auto"/>
          </w:tcPr>
          <w:p w:rsidR="00E04C8E" w:rsidRDefault="00E04C8E" w:rsidP="0073453B">
            <w:pPr>
              <w:pStyle w:val="Textedecalendrier"/>
              <w:jc w:val="center"/>
            </w:pPr>
          </w:p>
        </w:tc>
        <w:tc>
          <w:tcPr>
            <w:tcW w:w="1803" w:type="dxa"/>
            <w:tcBorders>
              <w:right w:val="single" w:sz="6" w:space="0" w:color="30ACEC" w:themeColor="accent1"/>
            </w:tcBorders>
            <w:shd w:val="clear" w:color="auto" w:fill="auto"/>
          </w:tcPr>
          <w:p w:rsidR="00E04C8E" w:rsidRDefault="0073453B" w:rsidP="0073453B">
            <w:pPr>
              <w:pStyle w:val="Textedecalendrier"/>
              <w:jc w:val="center"/>
            </w:pPr>
            <w:r>
              <w:t>10h-11h30 :</w:t>
            </w:r>
          </w:p>
          <w:p w:rsidR="0073453B" w:rsidRDefault="0073453B" w:rsidP="0073453B">
            <w:pPr>
              <w:pStyle w:val="Textedecalendrier"/>
              <w:jc w:val="center"/>
            </w:pPr>
            <w:r>
              <w:t>Tennis de table</w:t>
            </w:r>
          </w:p>
          <w:p w:rsidR="001B2CF0" w:rsidRDefault="0073453B" w:rsidP="0073453B">
            <w:pPr>
              <w:pStyle w:val="Textedecalendrier"/>
              <w:jc w:val="center"/>
            </w:pPr>
            <w:r>
              <w:t xml:space="preserve">INSA Salle Omnisports </w:t>
            </w:r>
          </w:p>
          <w:p w:rsidR="0073453B" w:rsidRDefault="0073453B" w:rsidP="0073453B">
            <w:pPr>
              <w:pStyle w:val="Textedecalendrier"/>
              <w:jc w:val="center"/>
            </w:pPr>
            <w:bookmarkStart w:id="0" w:name="_GoBack"/>
            <w:bookmarkEnd w:id="0"/>
            <w:r>
              <w:t>Bat 211</w:t>
            </w:r>
          </w:p>
        </w:tc>
        <w:tc>
          <w:tcPr>
            <w:tcW w:w="284" w:type="dxa"/>
            <w:tcBorders>
              <w:left w:val="single" w:sz="6" w:space="0" w:color="30ACEC" w:themeColor="accent1"/>
            </w:tcBorders>
            <w:shd w:val="clear" w:color="auto" w:fill="auto"/>
          </w:tcPr>
          <w:p w:rsidR="00E04C8E" w:rsidRDefault="00E04C8E" w:rsidP="0073453B">
            <w:pPr>
              <w:pStyle w:val="Textedecalendrier"/>
              <w:jc w:val="center"/>
            </w:pPr>
          </w:p>
        </w:tc>
        <w:tc>
          <w:tcPr>
            <w:tcW w:w="1532" w:type="dxa"/>
            <w:tcBorders>
              <w:right w:val="single" w:sz="6" w:space="0" w:color="30ACEC" w:themeColor="accent1"/>
            </w:tcBorders>
            <w:shd w:val="clear" w:color="auto" w:fill="auto"/>
          </w:tcPr>
          <w:p w:rsidR="00463CFA" w:rsidRDefault="00463CFA" w:rsidP="0073453B">
            <w:pPr>
              <w:pStyle w:val="Textedecalendrier"/>
              <w:jc w:val="center"/>
            </w:pPr>
            <w:r>
              <w:t>7h45-9h45 : CM Maths</w:t>
            </w:r>
          </w:p>
          <w:p w:rsidR="00E04C8E" w:rsidRDefault="00463CFA" w:rsidP="0073453B">
            <w:pPr>
              <w:pStyle w:val="Textedecalendrier"/>
              <w:jc w:val="center"/>
            </w:pPr>
            <w:r>
              <w:t>Amphi JORDAN</w:t>
            </w:r>
          </w:p>
          <w:p w:rsidR="00463CFA" w:rsidRDefault="00463CFA" w:rsidP="0073453B">
            <w:pPr>
              <w:pStyle w:val="Textedecalendrier"/>
              <w:jc w:val="center"/>
            </w:pPr>
          </w:p>
          <w:p w:rsidR="00463CFA" w:rsidRDefault="00463CFA" w:rsidP="0073453B">
            <w:pPr>
              <w:pStyle w:val="Textedecalendrier"/>
              <w:jc w:val="center"/>
            </w:pPr>
            <w:r>
              <w:t>10h-12h : CM MATHS</w:t>
            </w:r>
          </w:p>
          <w:p w:rsidR="00463CFA" w:rsidRDefault="00463CFA" w:rsidP="0073453B">
            <w:pPr>
              <w:pStyle w:val="Textedecalendrier"/>
              <w:jc w:val="center"/>
            </w:pPr>
            <w:r>
              <w:t>Amphi 3,</w:t>
            </w:r>
            <w:r w:rsidR="0031334E">
              <w:t xml:space="preserve"> </w:t>
            </w:r>
            <w:r>
              <w:t>Déambulatoire</w:t>
            </w:r>
          </w:p>
        </w:tc>
        <w:tc>
          <w:tcPr>
            <w:tcW w:w="28" w:type="dxa"/>
            <w:tcBorders>
              <w:left w:val="single" w:sz="6" w:space="0" w:color="30ACEC" w:themeColor="accent1"/>
            </w:tcBorders>
            <w:shd w:val="clear" w:color="auto" w:fill="auto"/>
          </w:tcPr>
          <w:p w:rsidR="00E04C8E" w:rsidRDefault="00E04C8E" w:rsidP="0073453B">
            <w:pPr>
              <w:pStyle w:val="Textedecalendrier"/>
              <w:jc w:val="center"/>
            </w:pPr>
          </w:p>
        </w:tc>
        <w:tc>
          <w:tcPr>
            <w:tcW w:w="1816" w:type="dxa"/>
            <w:tcBorders>
              <w:right w:val="single" w:sz="6" w:space="0" w:color="30ACEC" w:themeColor="accent1"/>
            </w:tcBorders>
            <w:shd w:val="clear" w:color="auto" w:fill="auto"/>
          </w:tcPr>
          <w:p w:rsidR="00240D98" w:rsidRDefault="00F32CC0" w:rsidP="0073453B">
            <w:pPr>
              <w:pStyle w:val="Textedecalendrier"/>
              <w:jc w:val="center"/>
            </w:pPr>
            <w:r>
              <w:t xml:space="preserve">10h-11h30 : </w:t>
            </w:r>
            <w:r w:rsidR="00F65E9C">
              <w:t>CM1 LIFAP1</w:t>
            </w:r>
          </w:p>
          <w:p w:rsidR="00240D98" w:rsidRDefault="00240D98" w:rsidP="0073453B">
            <w:pPr>
              <w:pStyle w:val="Textedecalendrier"/>
              <w:jc w:val="center"/>
            </w:pPr>
            <w:r>
              <w:t>ASTREE 13</w:t>
            </w:r>
          </w:p>
        </w:tc>
        <w:tc>
          <w:tcPr>
            <w:tcW w:w="28" w:type="dxa"/>
            <w:tcBorders>
              <w:left w:val="single" w:sz="6" w:space="0" w:color="30ACEC" w:themeColor="accent1"/>
            </w:tcBorders>
            <w:shd w:val="clear" w:color="auto" w:fill="auto"/>
          </w:tcPr>
          <w:p w:rsidR="00E04C8E" w:rsidRDefault="00E04C8E" w:rsidP="0073453B">
            <w:pPr>
              <w:pStyle w:val="Textedecalendrier"/>
              <w:jc w:val="center"/>
            </w:pPr>
          </w:p>
        </w:tc>
        <w:tc>
          <w:tcPr>
            <w:tcW w:w="428" w:type="dxa"/>
            <w:tcBorders>
              <w:right w:val="single" w:sz="8" w:space="0" w:color="7F7F7F" w:themeColor="text1" w:themeTint="80"/>
            </w:tcBorders>
            <w:shd w:val="clear" w:color="auto" w:fill="auto"/>
          </w:tcPr>
          <w:p w:rsidR="00E04C8E" w:rsidRDefault="00E04C8E" w:rsidP="0073453B">
            <w:pPr>
              <w:pStyle w:val="Textedecalendrier"/>
              <w:jc w:val="center"/>
            </w:pPr>
          </w:p>
        </w:tc>
      </w:tr>
      <w:tr w:rsidR="002C15C2" w:rsidTr="0073453B">
        <w:trPr>
          <w:cantSplit/>
          <w:trHeight w:hRule="exact" w:val="717"/>
        </w:trPr>
        <w:tc>
          <w:tcPr>
            <w:tcW w:w="41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E04C8E" w:rsidRDefault="0024101A" w:rsidP="0073453B">
            <w:pPr>
              <w:pStyle w:val="Semaine"/>
            </w:pPr>
            <w:r>
              <w:t>SEMAINE</w:t>
            </w:r>
          </w:p>
        </w:tc>
        <w:tc>
          <w:tcPr>
            <w:tcW w:w="236" w:type="dxa"/>
            <w:tcBorders>
              <w:left w:val="single" w:sz="8" w:space="0" w:color="7F7F7F" w:themeColor="text1" w:themeTint="80"/>
            </w:tcBorders>
            <w:shd w:val="clear" w:color="auto" w:fill="D5EEFB" w:themeFill="accent1" w:themeFillTint="33"/>
            <w:textDirection w:val="btLr"/>
            <w:vAlign w:val="center"/>
          </w:tcPr>
          <w:p w:rsidR="00E04C8E" w:rsidRDefault="0024101A" w:rsidP="0073453B">
            <w:pPr>
              <w:pStyle w:val="En-ttedesremarques"/>
            </w:pPr>
            <w:r>
              <w:t>notes</w:t>
            </w:r>
          </w:p>
        </w:tc>
        <w:tc>
          <w:tcPr>
            <w:tcW w:w="1873" w:type="dxa"/>
            <w:tcBorders>
              <w:right w:val="single" w:sz="6" w:space="0" w:color="30ACEC" w:themeColor="accent1"/>
            </w:tcBorders>
            <w:shd w:val="clear" w:color="auto" w:fill="D5EEFB" w:themeFill="accent1" w:themeFillTint="33"/>
            <w:tcMar>
              <w:left w:w="72" w:type="dxa"/>
              <w:right w:w="0" w:type="dxa"/>
            </w:tcMar>
            <w:vAlign w:val="center"/>
          </w:tcPr>
          <w:p w:rsidR="00E64528" w:rsidRDefault="00E64528" w:rsidP="0073453B">
            <w:pPr>
              <w:pStyle w:val="Textedecalendrier"/>
              <w:jc w:val="center"/>
            </w:pPr>
            <w:r>
              <w:t>14h-1</w:t>
            </w:r>
            <w:r w:rsidR="00E36FB5">
              <w:t>7</w:t>
            </w:r>
            <w:r>
              <w:t>h :  CM4 LIFAP1</w:t>
            </w:r>
          </w:p>
          <w:p w:rsidR="00E04C8E" w:rsidRDefault="00E64528" w:rsidP="0073453B">
            <w:pPr>
              <w:jc w:val="center"/>
            </w:pPr>
            <w:r>
              <w:t>ASTREE 13</w:t>
            </w:r>
          </w:p>
        </w:tc>
        <w:tc>
          <w:tcPr>
            <w:tcW w:w="28" w:type="dxa"/>
            <w:tcBorders>
              <w:left w:val="single" w:sz="6" w:space="0" w:color="30ACEC" w:themeColor="accent1"/>
            </w:tcBorders>
            <w:shd w:val="clear" w:color="auto" w:fill="D5EEFB" w:themeFill="accent1" w:themeFillTint="33"/>
            <w:vAlign w:val="center"/>
          </w:tcPr>
          <w:p w:rsidR="00E04C8E" w:rsidRDefault="00E04C8E" w:rsidP="0073453B">
            <w:pPr>
              <w:jc w:val="center"/>
            </w:pPr>
          </w:p>
        </w:tc>
        <w:tc>
          <w:tcPr>
            <w:tcW w:w="1854" w:type="dxa"/>
            <w:tcBorders>
              <w:right w:val="single" w:sz="6" w:space="0" w:color="30ACEC" w:themeColor="accent1"/>
            </w:tcBorders>
            <w:shd w:val="clear" w:color="auto" w:fill="D5EEFB" w:themeFill="accent1" w:themeFillTint="33"/>
            <w:vAlign w:val="center"/>
          </w:tcPr>
          <w:p w:rsidR="00D21E91" w:rsidRDefault="00E73659" w:rsidP="0073453B">
            <w:pPr>
              <w:pStyle w:val="Textedecalendrier"/>
              <w:jc w:val="center"/>
            </w:pPr>
            <w:r>
              <w:t>14h-16h</w:t>
            </w:r>
            <w:r w:rsidR="00D21E91">
              <w:t> :  TD4 LIFAP1</w:t>
            </w:r>
          </w:p>
          <w:p w:rsidR="00E04C8E" w:rsidRDefault="00A12D42" w:rsidP="0073453B">
            <w:pPr>
              <w:jc w:val="center"/>
            </w:pPr>
            <w:r>
              <w:t>Salle TD11</w:t>
            </w:r>
          </w:p>
          <w:p w:rsidR="00A12D42" w:rsidRDefault="00A12D42" w:rsidP="0073453B">
            <w:pPr>
              <w:jc w:val="center"/>
            </w:pPr>
            <w:r>
              <w:t>Nautibus</w:t>
            </w:r>
          </w:p>
        </w:tc>
        <w:tc>
          <w:tcPr>
            <w:tcW w:w="28" w:type="dxa"/>
            <w:tcBorders>
              <w:left w:val="single" w:sz="6" w:space="0" w:color="30ACEC" w:themeColor="accent1"/>
            </w:tcBorders>
            <w:shd w:val="clear" w:color="auto" w:fill="D5EEFB" w:themeFill="accent1" w:themeFillTint="33"/>
            <w:vAlign w:val="center"/>
          </w:tcPr>
          <w:p w:rsidR="00E04C8E" w:rsidRDefault="00E04C8E" w:rsidP="0073453B">
            <w:pPr>
              <w:jc w:val="center"/>
            </w:pPr>
          </w:p>
        </w:tc>
        <w:tc>
          <w:tcPr>
            <w:tcW w:w="1803" w:type="dxa"/>
            <w:tcBorders>
              <w:right w:val="single" w:sz="6" w:space="0" w:color="30ACEC" w:themeColor="accent1"/>
            </w:tcBorders>
            <w:shd w:val="clear" w:color="auto" w:fill="D5EEFB" w:themeFill="accent1" w:themeFillTint="33"/>
            <w:vAlign w:val="center"/>
          </w:tcPr>
          <w:p w:rsidR="00E04C8E" w:rsidRDefault="0073453B" w:rsidP="0073453B">
            <w:pPr>
              <w:jc w:val="center"/>
            </w:pPr>
            <w:r>
              <w:t>15h45-17h15 :</w:t>
            </w:r>
          </w:p>
          <w:p w:rsidR="0073453B" w:rsidRDefault="0073453B" w:rsidP="0073453B">
            <w:pPr>
              <w:jc w:val="center"/>
            </w:pPr>
            <w:r>
              <w:t>Culture Numérique</w:t>
            </w:r>
          </w:p>
          <w:p w:rsidR="0073453B" w:rsidRDefault="0073453B" w:rsidP="0073453B">
            <w:pPr>
              <w:jc w:val="center"/>
            </w:pPr>
            <w:r>
              <w:t>ARIANE 12</w:t>
            </w:r>
          </w:p>
        </w:tc>
        <w:tc>
          <w:tcPr>
            <w:tcW w:w="284" w:type="dxa"/>
            <w:tcBorders>
              <w:left w:val="single" w:sz="6" w:space="0" w:color="30ACEC" w:themeColor="accent1"/>
            </w:tcBorders>
            <w:shd w:val="clear" w:color="auto" w:fill="D5EEFB" w:themeFill="accent1" w:themeFillTint="33"/>
            <w:vAlign w:val="center"/>
          </w:tcPr>
          <w:p w:rsidR="00E04C8E" w:rsidRDefault="00E04C8E" w:rsidP="0073453B">
            <w:pPr>
              <w:jc w:val="center"/>
            </w:pPr>
          </w:p>
        </w:tc>
        <w:tc>
          <w:tcPr>
            <w:tcW w:w="1532" w:type="dxa"/>
            <w:tcBorders>
              <w:right w:val="single" w:sz="6" w:space="0" w:color="30ACEC" w:themeColor="accent1"/>
            </w:tcBorders>
            <w:shd w:val="clear" w:color="auto" w:fill="D5EEFB" w:themeFill="accent1" w:themeFillTint="33"/>
            <w:vAlign w:val="center"/>
          </w:tcPr>
          <w:p w:rsidR="00E04C8E" w:rsidRDefault="0031334E" w:rsidP="0073453B">
            <w:pPr>
              <w:jc w:val="center"/>
            </w:pPr>
            <w:r>
              <w:t>14h-17h15 : CM Maths</w:t>
            </w:r>
          </w:p>
          <w:p w:rsidR="0031334E" w:rsidRDefault="0031334E" w:rsidP="0073453B">
            <w:pPr>
              <w:jc w:val="center"/>
            </w:pPr>
            <w:r>
              <w:t>Thémis 62 (1</w:t>
            </w:r>
            <w:r w:rsidRPr="0031334E">
              <w:rPr>
                <w:vertAlign w:val="superscript"/>
              </w:rPr>
              <w:t>er</w:t>
            </w:r>
            <w:r>
              <w:t xml:space="preserve"> étage)</w:t>
            </w:r>
          </w:p>
        </w:tc>
        <w:tc>
          <w:tcPr>
            <w:tcW w:w="28" w:type="dxa"/>
            <w:tcBorders>
              <w:left w:val="single" w:sz="6" w:space="0" w:color="30ACEC" w:themeColor="accent1"/>
            </w:tcBorders>
            <w:shd w:val="clear" w:color="auto" w:fill="D5EEFB" w:themeFill="accent1" w:themeFillTint="33"/>
            <w:vAlign w:val="center"/>
          </w:tcPr>
          <w:p w:rsidR="00E04C8E" w:rsidRDefault="00E04C8E" w:rsidP="0073453B">
            <w:pPr>
              <w:jc w:val="center"/>
            </w:pPr>
          </w:p>
        </w:tc>
        <w:tc>
          <w:tcPr>
            <w:tcW w:w="1816" w:type="dxa"/>
            <w:tcBorders>
              <w:right w:val="single" w:sz="6" w:space="0" w:color="30ACEC" w:themeColor="accent1"/>
            </w:tcBorders>
            <w:shd w:val="clear" w:color="auto" w:fill="D5EEFB" w:themeFill="accent1" w:themeFillTint="33"/>
            <w:vAlign w:val="center"/>
          </w:tcPr>
          <w:p w:rsidR="008A2416" w:rsidRDefault="008A2416" w:rsidP="0073453B">
            <w:pPr>
              <w:jc w:val="center"/>
            </w:pPr>
            <w:r>
              <w:t>14h-17h15 : CM Maths</w:t>
            </w:r>
          </w:p>
          <w:p w:rsidR="00E04C8E" w:rsidRDefault="008A2416" w:rsidP="0073453B">
            <w:pPr>
              <w:jc w:val="center"/>
            </w:pPr>
            <w:r>
              <w:t>Thémis 61 (1</w:t>
            </w:r>
            <w:r w:rsidRPr="0031334E">
              <w:rPr>
                <w:vertAlign w:val="superscript"/>
              </w:rPr>
              <w:t>er</w:t>
            </w:r>
            <w:r>
              <w:t xml:space="preserve"> étage)</w:t>
            </w:r>
          </w:p>
        </w:tc>
        <w:tc>
          <w:tcPr>
            <w:tcW w:w="28" w:type="dxa"/>
            <w:tcBorders>
              <w:left w:val="single" w:sz="6" w:space="0" w:color="30ACEC" w:themeColor="accent1"/>
            </w:tcBorders>
            <w:shd w:val="clear" w:color="auto" w:fill="D5EEFB" w:themeFill="accent1" w:themeFillTint="33"/>
            <w:vAlign w:val="center"/>
          </w:tcPr>
          <w:p w:rsidR="00E04C8E" w:rsidRDefault="00E04C8E" w:rsidP="0073453B">
            <w:pPr>
              <w:jc w:val="center"/>
            </w:pPr>
          </w:p>
        </w:tc>
        <w:tc>
          <w:tcPr>
            <w:tcW w:w="428" w:type="dxa"/>
            <w:tcBorders>
              <w:right w:val="single" w:sz="8" w:space="0" w:color="7F7F7F" w:themeColor="text1" w:themeTint="80"/>
            </w:tcBorders>
            <w:shd w:val="clear" w:color="auto" w:fill="D5EEFB" w:themeFill="accent1" w:themeFillTint="33"/>
            <w:vAlign w:val="center"/>
          </w:tcPr>
          <w:p w:rsidR="00E04C8E" w:rsidRDefault="00E04C8E" w:rsidP="0073453B">
            <w:pPr>
              <w:jc w:val="center"/>
            </w:pPr>
          </w:p>
        </w:tc>
      </w:tr>
      <w:tr w:rsidR="00D21E91" w:rsidTr="0073453B">
        <w:trPr>
          <w:cantSplit/>
          <w:trHeight w:hRule="exact" w:val="42"/>
        </w:trPr>
        <w:tc>
          <w:tcPr>
            <w:tcW w:w="415" w:type="dxa"/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E04C8E" w:rsidRDefault="00E04C8E" w:rsidP="0073453B">
            <w:pPr>
              <w:ind w:left="113" w:right="113"/>
              <w:jc w:val="center"/>
            </w:pPr>
          </w:p>
        </w:tc>
        <w:tc>
          <w:tcPr>
            <w:tcW w:w="23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E04C8E" w:rsidRDefault="00E04C8E" w:rsidP="0073453B">
            <w:pPr>
              <w:ind w:left="113" w:right="113"/>
              <w:jc w:val="center"/>
            </w:pPr>
          </w:p>
        </w:tc>
        <w:tc>
          <w:tcPr>
            <w:tcW w:w="1873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4C8E" w:rsidRDefault="00E04C8E" w:rsidP="0073453B">
            <w:pPr>
              <w:jc w:val="center"/>
            </w:pPr>
          </w:p>
        </w:tc>
        <w:tc>
          <w:tcPr>
            <w:tcW w:w="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4C8E" w:rsidRDefault="00E04C8E" w:rsidP="0073453B">
            <w:pPr>
              <w:jc w:val="center"/>
            </w:pPr>
          </w:p>
        </w:tc>
        <w:tc>
          <w:tcPr>
            <w:tcW w:w="185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4C8E" w:rsidRDefault="00E04C8E" w:rsidP="0073453B">
            <w:pPr>
              <w:jc w:val="center"/>
            </w:pPr>
          </w:p>
        </w:tc>
        <w:tc>
          <w:tcPr>
            <w:tcW w:w="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4C8E" w:rsidRDefault="00E04C8E" w:rsidP="0073453B">
            <w:pPr>
              <w:jc w:val="center"/>
            </w:pPr>
          </w:p>
        </w:tc>
        <w:tc>
          <w:tcPr>
            <w:tcW w:w="1803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4C8E" w:rsidRDefault="00E04C8E" w:rsidP="0073453B">
            <w:pPr>
              <w:jc w:val="center"/>
            </w:pPr>
          </w:p>
        </w:tc>
        <w:tc>
          <w:tcPr>
            <w:tcW w:w="28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4C8E" w:rsidRDefault="00E04C8E" w:rsidP="0073453B">
            <w:pPr>
              <w:jc w:val="center"/>
            </w:pPr>
          </w:p>
        </w:tc>
        <w:tc>
          <w:tcPr>
            <w:tcW w:w="1532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4C8E" w:rsidRDefault="00E04C8E" w:rsidP="0073453B">
            <w:pPr>
              <w:jc w:val="center"/>
            </w:pPr>
          </w:p>
        </w:tc>
        <w:tc>
          <w:tcPr>
            <w:tcW w:w="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4C8E" w:rsidRDefault="00E04C8E" w:rsidP="0073453B">
            <w:pPr>
              <w:jc w:val="center"/>
            </w:pPr>
          </w:p>
        </w:tc>
        <w:tc>
          <w:tcPr>
            <w:tcW w:w="181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4C8E" w:rsidRDefault="00E04C8E" w:rsidP="0073453B">
            <w:pPr>
              <w:jc w:val="center"/>
            </w:pPr>
          </w:p>
        </w:tc>
        <w:tc>
          <w:tcPr>
            <w:tcW w:w="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4C8E" w:rsidRDefault="00E04C8E" w:rsidP="0073453B">
            <w:pPr>
              <w:jc w:val="center"/>
            </w:pPr>
          </w:p>
        </w:tc>
        <w:tc>
          <w:tcPr>
            <w:tcW w:w="4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4C8E" w:rsidRDefault="00E04C8E" w:rsidP="0073453B">
            <w:pPr>
              <w:jc w:val="center"/>
            </w:pPr>
          </w:p>
        </w:tc>
      </w:tr>
      <w:tr w:rsidR="00D21E91" w:rsidTr="0073453B">
        <w:trPr>
          <w:cantSplit/>
          <w:trHeight w:val="502"/>
        </w:trPr>
        <w:tc>
          <w:tcPr>
            <w:tcW w:w="41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E04C8E" w:rsidRDefault="00E04C8E" w:rsidP="0073453B">
            <w:pPr>
              <w:jc w:val="center"/>
            </w:pPr>
          </w:p>
        </w:tc>
        <w:tc>
          <w:tcPr>
            <w:tcW w:w="236" w:type="dxa"/>
            <w:tcBorders>
              <w:top w:val="single" w:sz="4" w:space="0" w:color="7F7F7F" w:themeColor="text1" w:themeTint="80"/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E04C8E" w:rsidRDefault="00E04C8E" w:rsidP="0073453B">
            <w:pPr>
              <w:ind w:left="113" w:right="113"/>
              <w:jc w:val="center"/>
            </w:pPr>
          </w:p>
        </w:tc>
        <w:tc>
          <w:tcPr>
            <w:tcW w:w="1873" w:type="dxa"/>
            <w:tcBorders>
              <w:top w:val="single" w:sz="4" w:space="0" w:color="7F7F7F" w:themeColor="text1" w:themeTint="80"/>
              <w:right w:val="single" w:sz="6" w:space="0" w:color="30ACEC" w:themeColor="accent1"/>
            </w:tcBorders>
            <w:shd w:val="clear" w:color="auto" w:fill="auto"/>
          </w:tcPr>
          <w:p w:rsidR="00E04C8E" w:rsidRPr="00944A70" w:rsidRDefault="0024101A" w:rsidP="0073453B">
            <w:pPr>
              <w:pStyle w:val="Date"/>
              <w:jc w:val="center"/>
              <w:rPr>
                <w:noProof/>
                <w:lang w:val="en-US"/>
              </w:rPr>
            </w:pP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IF</w:instrText>
            </w: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=K16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instrText>23</w:instrText>
            </w:r>
            <w:r w:rsidRPr="00944A70">
              <w:rPr>
                <w:noProof/>
                <w:lang w:val="en-US"/>
              </w:rPr>
              <w:fldChar w:fldCharType="end"/>
            </w:r>
            <w:r w:rsidRPr="00944A70">
              <w:rPr>
                <w:noProof/>
                <w:lang w:val="en-US"/>
              </w:rPr>
              <w:instrText>= 0,""</w:instrText>
            </w: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IF</w:instrText>
            </w: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=K16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instrText>23</w:instrText>
            </w:r>
            <w:r w:rsidRPr="00944A70">
              <w:rPr>
                <w:noProof/>
                <w:lang w:val="en-US"/>
              </w:rPr>
              <w:fldChar w:fldCharType="end"/>
            </w:r>
            <w:r w:rsidRPr="00944A70">
              <w:rPr>
                <w:noProof/>
                <w:lang w:val="en-US"/>
              </w:rPr>
              <w:instrText>&lt;</w:instrText>
            </w: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DocVariable MonthEnd \@ d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instrText>30</w:instrText>
            </w:r>
            <w:r w:rsidRPr="00944A70">
              <w:rPr>
                <w:noProof/>
                <w:lang w:val="en-US"/>
              </w:rPr>
              <w:fldChar w:fldCharType="end"/>
            </w: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=K16+3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instrText>26</w:instrText>
            </w:r>
            <w:r w:rsidRPr="00944A70">
              <w:rPr>
                <w:noProof/>
                <w:lang w:val="en-US"/>
              </w:rPr>
              <w:fldChar w:fldCharType="end"/>
            </w:r>
            <w:r w:rsidRPr="00944A70">
              <w:rPr>
                <w:noProof/>
                <w:lang w:val="en-US"/>
              </w:rPr>
              <w:instrText>""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instrText>26</w:instrText>
            </w:r>
            <w:r w:rsidRPr="00944A70">
              <w:rPr>
                <w:noProof/>
                <w:lang w:val="en-US"/>
              </w:rPr>
              <w:fldChar w:fldCharType="end"/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t>26</w:t>
            </w:r>
            <w:r w:rsidRPr="00944A70">
              <w:rPr>
                <w:noProof/>
                <w:lang w:val="en-US"/>
              </w:rPr>
              <w:fldChar w:fldCharType="end"/>
            </w:r>
          </w:p>
        </w:tc>
        <w:tc>
          <w:tcPr>
            <w:tcW w:w="28" w:type="dxa"/>
            <w:tcBorders>
              <w:top w:val="single" w:sz="4" w:space="0" w:color="7F7F7F" w:themeColor="text1" w:themeTint="80"/>
              <w:left w:val="single" w:sz="6" w:space="0" w:color="30ACEC" w:themeColor="accent1"/>
            </w:tcBorders>
            <w:shd w:val="clear" w:color="auto" w:fill="auto"/>
          </w:tcPr>
          <w:p w:rsidR="00E04C8E" w:rsidRPr="00944A70" w:rsidRDefault="00E04C8E" w:rsidP="0073453B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1854" w:type="dxa"/>
            <w:tcBorders>
              <w:top w:val="single" w:sz="4" w:space="0" w:color="7F7F7F" w:themeColor="text1" w:themeTint="80"/>
              <w:right w:val="single" w:sz="6" w:space="0" w:color="30ACEC" w:themeColor="accent1"/>
            </w:tcBorders>
            <w:shd w:val="clear" w:color="auto" w:fill="auto"/>
          </w:tcPr>
          <w:p w:rsidR="00E04C8E" w:rsidRPr="00944A70" w:rsidRDefault="0024101A" w:rsidP="0073453B">
            <w:pPr>
              <w:pStyle w:val="Date"/>
              <w:jc w:val="center"/>
              <w:rPr>
                <w:noProof/>
                <w:lang w:val="en-US"/>
              </w:rPr>
            </w:pP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IF</w:instrText>
            </w: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=C21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instrText>26</w:instrText>
            </w:r>
            <w:r w:rsidRPr="00944A70">
              <w:rPr>
                <w:noProof/>
                <w:lang w:val="en-US"/>
              </w:rPr>
              <w:fldChar w:fldCharType="end"/>
            </w:r>
            <w:r w:rsidRPr="00944A70">
              <w:rPr>
                <w:noProof/>
                <w:lang w:val="en-US"/>
              </w:rPr>
              <w:instrText>= 0,""</w:instrText>
            </w: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IF</w:instrText>
            </w: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=C21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instrText>26</w:instrText>
            </w:r>
            <w:r w:rsidRPr="00944A70">
              <w:rPr>
                <w:noProof/>
                <w:lang w:val="en-US"/>
              </w:rPr>
              <w:fldChar w:fldCharType="end"/>
            </w:r>
            <w:r w:rsidRPr="00944A70">
              <w:rPr>
                <w:noProof/>
                <w:lang w:val="en-US"/>
              </w:rPr>
              <w:instrText>&lt;</w:instrText>
            </w: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DocVariable MonthEnd \@ d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instrText>30</w:instrText>
            </w:r>
            <w:r w:rsidRPr="00944A70">
              <w:rPr>
                <w:noProof/>
                <w:lang w:val="en-US"/>
              </w:rPr>
              <w:fldChar w:fldCharType="end"/>
            </w: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=C21+1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instrText>27</w:instrText>
            </w:r>
            <w:r w:rsidRPr="00944A70">
              <w:rPr>
                <w:noProof/>
                <w:lang w:val="en-US"/>
              </w:rPr>
              <w:fldChar w:fldCharType="end"/>
            </w:r>
            <w:r w:rsidRPr="00944A70">
              <w:rPr>
                <w:noProof/>
                <w:lang w:val="en-US"/>
              </w:rPr>
              <w:instrText>""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instrText>27</w:instrText>
            </w:r>
            <w:r w:rsidRPr="00944A70">
              <w:rPr>
                <w:noProof/>
                <w:lang w:val="en-US"/>
              </w:rPr>
              <w:fldChar w:fldCharType="end"/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t>27</w:t>
            </w:r>
            <w:r w:rsidRPr="00944A70">
              <w:rPr>
                <w:noProof/>
                <w:lang w:val="en-US"/>
              </w:rPr>
              <w:fldChar w:fldCharType="end"/>
            </w:r>
          </w:p>
        </w:tc>
        <w:tc>
          <w:tcPr>
            <w:tcW w:w="28" w:type="dxa"/>
            <w:tcBorders>
              <w:top w:val="single" w:sz="4" w:space="0" w:color="7F7F7F" w:themeColor="text1" w:themeTint="80"/>
              <w:left w:val="single" w:sz="6" w:space="0" w:color="30ACEC" w:themeColor="accent1"/>
            </w:tcBorders>
            <w:shd w:val="clear" w:color="auto" w:fill="auto"/>
          </w:tcPr>
          <w:p w:rsidR="00E04C8E" w:rsidRPr="00944A70" w:rsidRDefault="00E04C8E" w:rsidP="0073453B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1803" w:type="dxa"/>
            <w:tcBorders>
              <w:top w:val="single" w:sz="4" w:space="0" w:color="7F7F7F" w:themeColor="text1" w:themeTint="80"/>
              <w:right w:val="single" w:sz="6" w:space="0" w:color="30ACEC" w:themeColor="accent1"/>
            </w:tcBorders>
            <w:shd w:val="clear" w:color="auto" w:fill="auto"/>
          </w:tcPr>
          <w:p w:rsidR="00E04C8E" w:rsidRPr="00944A70" w:rsidRDefault="0024101A" w:rsidP="0073453B">
            <w:pPr>
              <w:pStyle w:val="Date"/>
              <w:jc w:val="center"/>
              <w:rPr>
                <w:noProof/>
                <w:lang w:val="en-US"/>
              </w:rPr>
            </w:pP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IF</w:instrText>
            </w: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=E21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instrText>27</w:instrText>
            </w:r>
            <w:r w:rsidRPr="00944A70">
              <w:rPr>
                <w:noProof/>
                <w:lang w:val="en-US"/>
              </w:rPr>
              <w:fldChar w:fldCharType="end"/>
            </w:r>
            <w:r w:rsidRPr="00944A70">
              <w:rPr>
                <w:noProof/>
                <w:lang w:val="en-US"/>
              </w:rPr>
              <w:instrText>= 0,""</w:instrText>
            </w: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IF</w:instrText>
            </w: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=E21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instrText>27</w:instrText>
            </w:r>
            <w:r w:rsidRPr="00944A70">
              <w:rPr>
                <w:noProof/>
                <w:lang w:val="en-US"/>
              </w:rPr>
              <w:fldChar w:fldCharType="end"/>
            </w:r>
            <w:r w:rsidRPr="00944A70">
              <w:rPr>
                <w:noProof/>
                <w:lang w:val="en-US"/>
              </w:rPr>
              <w:instrText>&lt;</w:instrText>
            </w: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DocVariable MonthEnd \@ d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instrText>30</w:instrText>
            </w:r>
            <w:r w:rsidRPr="00944A70">
              <w:rPr>
                <w:noProof/>
                <w:lang w:val="en-US"/>
              </w:rPr>
              <w:fldChar w:fldCharType="end"/>
            </w: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=E21+1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instrText>28</w:instrText>
            </w:r>
            <w:r w:rsidRPr="00944A70">
              <w:rPr>
                <w:noProof/>
                <w:lang w:val="en-US"/>
              </w:rPr>
              <w:fldChar w:fldCharType="end"/>
            </w:r>
            <w:r w:rsidRPr="00944A70">
              <w:rPr>
                <w:noProof/>
                <w:lang w:val="en-US"/>
              </w:rPr>
              <w:instrText>""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instrText>28</w:instrText>
            </w:r>
            <w:r w:rsidRPr="00944A70">
              <w:rPr>
                <w:noProof/>
                <w:lang w:val="en-US"/>
              </w:rPr>
              <w:fldChar w:fldCharType="end"/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t>28</w:t>
            </w:r>
            <w:r w:rsidRPr="00944A70">
              <w:rPr>
                <w:noProof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single" w:sz="4" w:space="0" w:color="7F7F7F" w:themeColor="text1" w:themeTint="80"/>
              <w:left w:val="single" w:sz="6" w:space="0" w:color="30ACEC" w:themeColor="accent1"/>
            </w:tcBorders>
            <w:shd w:val="clear" w:color="auto" w:fill="auto"/>
          </w:tcPr>
          <w:p w:rsidR="00E04C8E" w:rsidRPr="00944A70" w:rsidRDefault="00E04C8E" w:rsidP="0073453B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1532" w:type="dxa"/>
            <w:tcBorders>
              <w:top w:val="single" w:sz="4" w:space="0" w:color="7F7F7F" w:themeColor="text1" w:themeTint="80"/>
              <w:right w:val="single" w:sz="6" w:space="0" w:color="30ACEC" w:themeColor="accent1"/>
            </w:tcBorders>
            <w:shd w:val="clear" w:color="auto" w:fill="auto"/>
          </w:tcPr>
          <w:p w:rsidR="00E04C8E" w:rsidRPr="00944A70" w:rsidRDefault="0024101A" w:rsidP="0073453B">
            <w:pPr>
              <w:pStyle w:val="Date"/>
              <w:jc w:val="center"/>
              <w:rPr>
                <w:noProof/>
                <w:lang w:val="en-US"/>
              </w:rPr>
            </w:pP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IF</w:instrText>
            </w: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=G21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instrText>28</w:instrText>
            </w:r>
            <w:r w:rsidRPr="00944A70">
              <w:rPr>
                <w:noProof/>
                <w:lang w:val="en-US"/>
              </w:rPr>
              <w:fldChar w:fldCharType="end"/>
            </w:r>
            <w:r w:rsidRPr="00944A70">
              <w:rPr>
                <w:noProof/>
                <w:lang w:val="en-US"/>
              </w:rPr>
              <w:instrText>= 0,""</w:instrText>
            </w: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IF</w:instrText>
            </w: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=G21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instrText>28</w:instrText>
            </w:r>
            <w:r w:rsidRPr="00944A70">
              <w:rPr>
                <w:noProof/>
                <w:lang w:val="en-US"/>
              </w:rPr>
              <w:fldChar w:fldCharType="end"/>
            </w:r>
            <w:r w:rsidRPr="00944A70">
              <w:rPr>
                <w:noProof/>
                <w:lang w:val="en-US"/>
              </w:rPr>
              <w:instrText>&lt;</w:instrText>
            </w: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DocVariable MonthEnd \@ d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instrText>30</w:instrText>
            </w:r>
            <w:r w:rsidRPr="00944A70">
              <w:rPr>
                <w:noProof/>
                <w:lang w:val="en-US"/>
              </w:rPr>
              <w:fldChar w:fldCharType="end"/>
            </w: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=G21+1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instrText>29</w:instrText>
            </w:r>
            <w:r w:rsidRPr="00944A70">
              <w:rPr>
                <w:noProof/>
                <w:lang w:val="en-US"/>
              </w:rPr>
              <w:fldChar w:fldCharType="end"/>
            </w:r>
            <w:r w:rsidRPr="00944A70">
              <w:rPr>
                <w:noProof/>
                <w:lang w:val="en-US"/>
              </w:rPr>
              <w:instrText>""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instrText>29</w:instrText>
            </w:r>
            <w:r w:rsidRPr="00944A70">
              <w:rPr>
                <w:noProof/>
                <w:lang w:val="en-US"/>
              </w:rPr>
              <w:fldChar w:fldCharType="end"/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t>29</w:t>
            </w:r>
            <w:r w:rsidRPr="00944A70">
              <w:rPr>
                <w:noProof/>
                <w:lang w:val="en-US"/>
              </w:rPr>
              <w:fldChar w:fldCharType="end"/>
            </w:r>
          </w:p>
        </w:tc>
        <w:tc>
          <w:tcPr>
            <w:tcW w:w="28" w:type="dxa"/>
            <w:tcBorders>
              <w:top w:val="single" w:sz="4" w:space="0" w:color="7F7F7F" w:themeColor="text1" w:themeTint="80"/>
              <w:left w:val="single" w:sz="6" w:space="0" w:color="30ACEC" w:themeColor="accent1"/>
            </w:tcBorders>
            <w:shd w:val="clear" w:color="auto" w:fill="auto"/>
          </w:tcPr>
          <w:p w:rsidR="00E04C8E" w:rsidRPr="00944A70" w:rsidRDefault="00E04C8E" w:rsidP="0073453B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1816" w:type="dxa"/>
            <w:tcBorders>
              <w:top w:val="single" w:sz="4" w:space="0" w:color="7F7F7F" w:themeColor="text1" w:themeTint="80"/>
              <w:right w:val="single" w:sz="6" w:space="0" w:color="30ACEC" w:themeColor="accent1"/>
            </w:tcBorders>
            <w:shd w:val="clear" w:color="auto" w:fill="auto"/>
          </w:tcPr>
          <w:p w:rsidR="00E04C8E" w:rsidRPr="00944A70" w:rsidRDefault="0024101A" w:rsidP="0073453B">
            <w:pPr>
              <w:pStyle w:val="Date"/>
              <w:jc w:val="center"/>
              <w:rPr>
                <w:noProof/>
                <w:lang w:val="en-US"/>
              </w:rPr>
            </w:pP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IF</w:instrText>
            </w: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=I21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instrText>29</w:instrText>
            </w:r>
            <w:r w:rsidRPr="00944A70">
              <w:rPr>
                <w:noProof/>
                <w:lang w:val="en-US"/>
              </w:rPr>
              <w:fldChar w:fldCharType="end"/>
            </w:r>
            <w:r w:rsidRPr="00944A70">
              <w:rPr>
                <w:noProof/>
                <w:lang w:val="en-US"/>
              </w:rPr>
              <w:instrText>= 0,""</w:instrText>
            </w: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IF</w:instrText>
            </w: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=I21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instrText>29</w:instrText>
            </w:r>
            <w:r w:rsidRPr="00944A70">
              <w:rPr>
                <w:noProof/>
                <w:lang w:val="en-US"/>
              </w:rPr>
              <w:fldChar w:fldCharType="end"/>
            </w:r>
            <w:r w:rsidRPr="00944A70">
              <w:rPr>
                <w:noProof/>
                <w:lang w:val="en-US"/>
              </w:rPr>
              <w:instrText>&lt;</w:instrText>
            </w: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DocVariable MonthEnd \@ d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instrText>30</w:instrText>
            </w:r>
            <w:r w:rsidRPr="00944A70">
              <w:rPr>
                <w:noProof/>
                <w:lang w:val="en-US"/>
              </w:rPr>
              <w:fldChar w:fldCharType="end"/>
            </w: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=I21+1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instrText>30</w:instrText>
            </w:r>
            <w:r w:rsidRPr="00944A70">
              <w:rPr>
                <w:noProof/>
                <w:lang w:val="en-US"/>
              </w:rPr>
              <w:fldChar w:fldCharType="end"/>
            </w:r>
            <w:r w:rsidRPr="00944A70">
              <w:rPr>
                <w:noProof/>
                <w:lang w:val="en-US"/>
              </w:rPr>
              <w:instrText>""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instrText>30</w:instrText>
            </w:r>
            <w:r w:rsidRPr="00944A70">
              <w:rPr>
                <w:noProof/>
                <w:lang w:val="en-US"/>
              </w:rPr>
              <w:fldChar w:fldCharType="end"/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t>30</w:t>
            </w:r>
            <w:r w:rsidRPr="00944A70">
              <w:rPr>
                <w:noProof/>
                <w:lang w:val="en-US"/>
              </w:rPr>
              <w:fldChar w:fldCharType="end"/>
            </w:r>
          </w:p>
        </w:tc>
        <w:tc>
          <w:tcPr>
            <w:tcW w:w="28" w:type="dxa"/>
            <w:tcBorders>
              <w:top w:val="single" w:sz="4" w:space="0" w:color="7F7F7F" w:themeColor="text1" w:themeTint="80"/>
              <w:left w:val="single" w:sz="6" w:space="0" w:color="30ACEC" w:themeColor="accent1"/>
            </w:tcBorders>
            <w:shd w:val="clear" w:color="auto" w:fill="auto"/>
          </w:tcPr>
          <w:p w:rsidR="00E04C8E" w:rsidRPr="00944A70" w:rsidRDefault="00E04C8E" w:rsidP="0073453B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428" w:type="dxa"/>
            <w:tcBorders>
              <w:top w:val="single" w:sz="4" w:space="0" w:color="7F7F7F" w:themeColor="text1" w:themeTint="80"/>
              <w:right w:val="single" w:sz="8" w:space="0" w:color="7F7F7F" w:themeColor="text1" w:themeTint="80"/>
            </w:tcBorders>
            <w:shd w:val="clear" w:color="auto" w:fill="auto"/>
          </w:tcPr>
          <w:p w:rsidR="00E04C8E" w:rsidRPr="00944A70" w:rsidRDefault="0024101A" w:rsidP="0073453B">
            <w:pPr>
              <w:pStyle w:val="Date"/>
              <w:jc w:val="center"/>
              <w:rPr>
                <w:noProof/>
                <w:lang w:val="en-US"/>
              </w:rPr>
            </w:pP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IF</w:instrText>
            </w: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=K21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instrText>30</w:instrText>
            </w:r>
            <w:r w:rsidRPr="00944A70">
              <w:rPr>
                <w:noProof/>
                <w:lang w:val="en-US"/>
              </w:rPr>
              <w:fldChar w:fldCharType="end"/>
            </w:r>
            <w:r w:rsidRPr="00944A70">
              <w:rPr>
                <w:noProof/>
                <w:lang w:val="en-US"/>
              </w:rPr>
              <w:instrText>= 0,""</w:instrText>
            </w: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IF</w:instrText>
            </w: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=K21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instrText>30</w:instrText>
            </w:r>
            <w:r w:rsidRPr="00944A70">
              <w:rPr>
                <w:noProof/>
                <w:lang w:val="en-US"/>
              </w:rPr>
              <w:fldChar w:fldCharType="end"/>
            </w:r>
            <w:r w:rsidRPr="00944A70">
              <w:rPr>
                <w:noProof/>
                <w:lang w:val="en-US"/>
              </w:rPr>
              <w:instrText>&lt;</w:instrText>
            </w: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DocVariable MonthEnd \@ d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instrText>30</w:instrText>
            </w:r>
            <w:r w:rsidRPr="00944A70">
              <w:rPr>
                <w:noProof/>
                <w:lang w:val="en-US"/>
              </w:rPr>
              <w:fldChar w:fldCharType="end"/>
            </w: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=K21+1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instrText>29</w:instrText>
            </w:r>
            <w:r w:rsidRPr="00944A70">
              <w:rPr>
                <w:noProof/>
                <w:lang w:val="en-US"/>
              </w:rPr>
              <w:fldChar w:fldCharType="end"/>
            </w:r>
            <w:r w:rsidRPr="00944A70">
              <w:rPr>
                <w:noProof/>
                <w:lang w:val="en-US"/>
              </w:rPr>
              <w:instrText>""</w:instrText>
            </w:r>
            <w:r w:rsidRPr="00944A70">
              <w:rPr>
                <w:noProof/>
                <w:lang w:val="en-US"/>
              </w:rPr>
              <w:fldChar w:fldCharType="end"/>
            </w:r>
            <w:r w:rsidRPr="00944A70">
              <w:rPr>
                <w:noProof/>
                <w:lang w:val="en-US"/>
              </w:rPr>
              <w:fldChar w:fldCharType="end"/>
            </w:r>
            <w:r w:rsidRPr="00944A70">
              <w:rPr>
                <w:rStyle w:val="SlashEnd"/>
                <w:noProof/>
                <w:lang w:val="en-US"/>
              </w:rPr>
              <w:t>/</w:t>
            </w: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IF</w:instrText>
            </w: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=K21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instrText>30</w:instrText>
            </w:r>
            <w:r w:rsidRPr="00944A70">
              <w:rPr>
                <w:noProof/>
                <w:lang w:val="en-US"/>
              </w:rPr>
              <w:fldChar w:fldCharType="end"/>
            </w:r>
            <w:r w:rsidRPr="00944A70">
              <w:rPr>
                <w:noProof/>
                <w:lang w:val="en-US"/>
              </w:rPr>
              <w:instrText>= 0,""</w:instrText>
            </w: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IF</w:instrText>
            </w: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=K21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instrText>30</w:instrText>
            </w:r>
            <w:r w:rsidRPr="00944A70">
              <w:rPr>
                <w:noProof/>
                <w:lang w:val="en-US"/>
              </w:rPr>
              <w:fldChar w:fldCharType="end"/>
            </w:r>
            <w:r w:rsidRPr="00944A70">
              <w:rPr>
                <w:noProof/>
                <w:lang w:val="en-US"/>
              </w:rPr>
              <w:instrText>&lt;</w:instrText>
            </w: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DocVariable MonthEndLessOne \@ d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instrText>29</w:instrText>
            </w:r>
            <w:r w:rsidRPr="00944A70">
              <w:rPr>
                <w:noProof/>
                <w:lang w:val="en-US"/>
              </w:rPr>
              <w:fldChar w:fldCharType="end"/>
            </w:r>
            <w:r w:rsidRPr="00944A70">
              <w:rPr>
                <w:noProof/>
                <w:lang w:val="en-US"/>
              </w:rPr>
              <w:fldChar w:fldCharType="begin"/>
            </w:r>
            <w:r w:rsidRPr="00944A70">
              <w:rPr>
                <w:noProof/>
                <w:lang w:val="en-US"/>
              </w:rPr>
              <w:instrText>=K21+2</w:instrText>
            </w:r>
            <w:r w:rsidRPr="00944A70">
              <w:rPr>
                <w:noProof/>
                <w:lang w:val="en-US"/>
              </w:rPr>
              <w:fldChar w:fldCharType="separate"/>
            </w:r>
            <w:r w:rsidR="00455047">
              <w:rPr>
                <w:noProof/>
                <w:lang w:val="en-US"/>
              </w:rPr>
              <w:instrText>30</w:instrText>
            </w:r>
            <w:r w:rsidRPr="00944A70">
              <w:rPr>
                <w:noProof/>
                <w:lang w:val="en-US"/>
              </w:rPr>
              <w:fldChar w:fldCharType="end"/>
            </w:r>
            <w:r w:rsidRPr="00944A70">
              <w:rPr>
                <w:noProof/>
                <w:lang w:val="en-US"/>
              </w:rPr>
              <w:instrText>""</w:instrText>
            </w:r>
            <w:r w:rsidRPr="00944A70">
              <w:rPr>
                <w:noProof/>
                <w:lang w:val="en-US"/>
              </w:rPr>
              <w:fldChar w:fldCharType="end"/>
            </w:r>
            <w:r w:rsidRPr="00944A70">
              <w:rPr>
                <w:noProof/>
                <w:lang w:val="en-US"/>
              </w:rPr>
              <w:fldChar w:fldCharType="end"/>
            </w:r>
          </w:p>
        </w:tc>
      </w:tr>
      <w:tr w:rsidR="002C15C2" w:rsidTr="0073453B">
        <w:trPr>
          <w:cantSplit/>
          <w:trHeight w:val="659"/>
        </w:trPr>
        <w:sdt>
          <w:sdtPr>
            <w:id w:val="-544519862"/>
            <w:placeholder>
              <w:docPart w:val="A46D8C4D3CE945E399D7399E32DD4445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415" w:type="dxa"/>
                <w:tcBorders>
                  <w:right w:val="single" w:sz="8" w:space="0" w:color="7F7F7F" w:themeColor="text1" w:themeTint="80"/>
                </w:tcBorders>
                <w:shd w:val="clear" w:color="auto" w:fill="auto"/>
                <w:tcMar>
                  <w:left w:w="0" w:type="dxa"/>
                  <w:right w:w="115" w:type="dxa"/>
                </w:tcMar>
                <w:textDirection w:val="btLr"/>
                <w:vAlign w:val="center"/>
              </w:tcPr>
              <w:p w:rsidR="002C15C2" w:rsidRDefault="002C15C2" w:rsidP="0073453B">
                <w:pPr>
                  <w:pStyle w:val="Ligne"/>
                </w:pPr>
                <w:r>
                  <w:t>5</w:t>
                </w:r>
              </w:p>
            </w:tc>
          </w:sdtContent>
        </w:sdt>
        <w:tc>
          <w:tcPr>
            <w:tcW w:w="236" w:type="dxa"/>
            <w:tcBorders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2C15C2" w:rsidRDefault="002C15C2" w:rsidP="0073453B">
            <w:pPr>
              <w:ind w:left="113" w:right="113"/>
              <w:jc w:val="center"/>
            </w:pPr>
          </w:p>
        </w:tc>
        <w:tc>
          <w:tcPr>
            <w:tcW w:w="1873" w:type="dxa"/>
            <w:tcBorders>
              <w:right w:val="single" w:sz="6" w:space="0" w:color="30ACEC" w:themeColor="accent1"/>
            </w:tcBorders>
            <w:shd w:val="clear" w:color="auto" w:fill="auto"/>
          </w:tcPr>
          <w:p w:rsidR="002C15C2" w:rsidRDefault="006A17BE" w:rsidP="0073453B">
            <w:pPr>
              <w:pStyle w:val="Textedecalendrier"/>
              <w:jc w:val="center"/>
            </w:pPr>
            <w:r>
              <w:t>8h15 -10h15</w:t>
            </w:r>
            <w:r w:rsidR="006719E8">
              <w:t xml:space="preserve"> : </w:t>
            </w:r>
            <w:r w:rsidR="002C15C2">
              <w:t>TD5 LIFAP1</w:t>
            </w:r>
          </w:p>
          <w:p w:rsidR="002C15C2" w:rsidRDefault="002C15C2" w:rsidP="0073453B">
            <w:pPr>
              <w:pStyle w:val="Textedecalendrier"/>
              <w:jc w:val="center"/>
            </w:pPr>
            <w:r>
              <w:t>Salle TD11</w:t>
            </w:r>
          </w:p>
          <w:p w:rsidR="002C15C2" w:rsidRDefault="002C15C2" w:rsidP="0073453B">
            <w:pPr>
              <w:pStyle w:val="Textedecalendrier"/>
              <w:jc w:val="center"/>
            </w:pPr>
            <w:r>
              <w:t>Nautibus</w:t>
            </w:r>
          </w:p>
          <w:p w:rsidR="002C15C2" w:rsidRDefault="002C15C2" w:rsidP="0073453B">
            <w:pPr>
              <w:pStyle w:val="Textedecalendrier"/>
              <w:jc w:val="center"/>
            </w:pPr>
          </w:p>
          <w:p w:rsidR="002C15C2" w:rsidRDefault="00245D16" w:rsidP="0073453B">
            <w:pPr>
              <w:pStyle w:val="Textedecalendrier"/>
              <w:jc w:val="center"/>
            </w:pPr>
            <w:r>
              <w:t>10h30-13</w:t>
            </w:r>
            <w:r w:rsidR="002C15C2">
              <w:t>h :  TP3 LIFAP1</w:t>
            </w:r>
          </w:p>
          <w:p w:rsidR="002C15C2" w:rsidRDefault="002C15C2" w:rsidP="0073453B">
            <w:pPr>
              <w:pStyle w:val="Textedecalendrier"/>
              <w:jc w:val="center"/>
            </w:pPr>
            <w:r>
              <w:t>Salle TP3/TP4</w:t>
            </w:r>
          </w:p>
          <w:p w:rsidR="002C15C2" w:rsidRDefault="002C15C2" w:rsidP="0073453B">
            <w:pPr>
              <w:pStyle w:val="Textedecalendrier"/>
              <w:jc w:val="center"/>
            </w:pPr>
            <w:r>
              <w:t>Nautibus</w:t>
            </w:r>
          </w:p>
          <w:p w:rsidR="002C15C2" w:rsidRDefault="002C15C2" w:rsidP="0073453B">
            <w:pPr>
              <w:pStyle w:val="Textedecalendrier"/>
              <w:jc w:val="center"/>
            </w:pPr>
          </w:p>
        </w:tc>
        <w:tc>
          <w:tcPr>
            <w:tcW w:w="28" w:type="dxa"/>
            <w:tcBorders>
              <w:left w:val="single" w:sz="6" w:space="0" w:color="30ACEC" w:themeColor="accent1"/>
            </w:tcBorders>
            <w:shd w:val="clear" w:color="auto" w:fill="auto"/>
          </w:tcPr>
          <w:p w:rsidR="002C15C2" w:rsidRDefault="002C15C2" w:rsidP="0073453B">
            <w:pPr>
              <w:pStyle w:val="Textedecalendrier"/>
              <w:jc w:val="center"/>
            </w:pPr>
          </w:p>
        </w:tc>
        <w:tc>
          <w:tcPr>
            <w:tcW w:w="1854" w:type="dxa"/>
            <w:tcBorders>
              <w:right w:val="single" w:sz="6" w:space="0" w:color="30ACEC" w:themeColor="accent1"/>
            </w:tcBorders>
            <w:shd w:val="clear" w:color="auto" w:fill="auto"/>
          </w:tcPr>
          <w:p w:rsidR="008B4541" w:rsidRDefault="008B4541" w:rsidP="0073453B">
            <w:pPr>
              <w:pStyle w:val="Textedecalendrier"/>
              <w:jc w:val="center"/>
            </w:pPr>
            <w:r>
              <w:t>10h-12h : CM Maths</w:t>
            </w:r>
          </w:p>
          <w:p w:rsidR="002C15C2" w:rsidRDefault="008B4541" w:rsidP="0073453B">
            <w:pPr>
              <w:pStyle w:val="Textedecalendrier"/>
              <w:jc w:val="center"/>
            </w:pPr>
            <w:r>
              <w:t>Amphi JORDAN</w:t>
            </w:r>
          </w:p>
        </w:tc>
        <w:tc>
          <w:tcPr>
            <w:tcW w:w="28" w:type="dxa"/>
            <w:tcBorders>
              <w:left w:val="single" w:sz="6" w:space="0" w:color="30ACEC" w:themeColor="accent1"/>
            </w:tcBorders>
            <w:shd w:val="clear" w:color="auto" w:fill="auto"/>
          </w:tcPr>
          <w:p w:rsidR="002C15C2" w:rsidRDefault="002C15C2" w:rsidP="0073453B">
            <w:pPr>
              <w:pStyle w:val="Textedecalendrier"/>
              <w:jc w:val="center"/>
            </w:pPr>
          </w:p>
        </w:tc>
        <w:tc>
          <w:tcPr>
            <w:tcW w:w="1803" w:type="dxa"/>
            <w:tcBorders>
              <w:right w:val="single" w:sz="6" w:space="0" w:color="30ACEC" w:themeColor="accent1"/>
            </w:tcBorders>
            <w:shd w:val="clear" w:color="auto" w:fill="auto"/>
          </w:tcPr>
          <w:p w:rsidR="002C15C2" w:rsidRDefault="002C15C2" w:rsidP="0073453B">
            <w:pPr>
              <w:pStyle w:val="Textedecalendrier"/>
              <w:jc w:val="center"/>
            </w:pPr>
          </w:p>
        </w:tc>
        <w:tc>
          <w:tcPr>
            <w:tcW w:w="284" w:type="dxa"/>
            <w:tcBorders>
              <w:left w:val="single" w:sz="6" w:space="0" w:color="30ACEC" w:themeColor="accent1"/>
            </w:tcBorders>
            <w:shd w:val="clear" w:color="auto" w:fill="auto"/>
          </w:tcPr>
          <w:p w:rsidR="002C15C2" w:rsidRDefault="002C15C2" w:rsidP="0073453B">
            <w:pPr>
              <w:pStyle w:val="Textedecalendrier"/>
              <w:jc w:val="center"/>
            </w:pPr>
          </w:p>
        </w:tc>
        <w:tc>
          <w:tcPr>
            <w:tcW w:w="1532" w:type="dxa"/>
            <w:tcBorders>
              <w:right w:val="single" w:sz="6" w:space="0" w:color="30ACEC" w:themeColor="accent1"/>
            </w:tcBorders>
            <w:shd w:val="clear" w:color="auto" w:fill="auto"/>
          </w:tcPr>
          <w:p w:rsidR="0085170B" w:rsidRDefault="0085170B" w:rsidP="0073453B">
            <w:pPr>
              <w:pStyle w:val="Textedecalendrier"/>
              <w:jc w:val="center"/>
            </w:pPr>
            <w:r>
              <w:t>7h45-9h45 : CM Maths</w:t>
            </w:r>
          </w:p>
          <w:p w:rsidR="0085170B" w:rsidRDefault="0085170B" w:rsidP="0073453B">
            <w:pPr>
              <w:pStyle w:val="Textedecalendrier"/>
              <w:jc w:val="center"/>
            </w:pPr>
            <w:r>
              <w:t>Amphi JORDAN</w:t>
            </w:r>
          </w:p>
          <w:p w:rsidR="002C15C2" w:rsidRDefault="002C15C2" w:rsidP="0073453B">
            <w:pPr>
              <w:pStyle w:val="Textedecalendrier"/>
              <w:jc w:val="center"/>
            </w:pPr>
          </w:p>
          <w:p w:rsidR="00CD5F0E" w:rsidRDefault="00CD5F0E" w:rsidP="0073453B">
            <w:pPr>
              <w:pStyle w:val="Textedecalendrier"/>
              <w:jc w:val="center"/>
            </w:pPr>
            <w:r>
              <w:t>10h-12h : CM MATHS</w:t>
            </w:r>
          </w:p>
          <w:p w:rsidR="00CD5F0E" w:rsidRDefault="00CD5F0E" w:rsidP="0073453B">
            <w:pPr>
              <w:pStyle w:val="Textedecalendrier"/>
              <w:jc w:val="center"/>
            </w:pPr>
            <w:r>
              <w:t>Amphi JORDAN</w:t>
            </w:r>
          </w:p>
          <w:p w:rsidR="00CD5F0E" w:rsidRDefault="00CD5F0E" w:rsidP="0073453B">
            <w:pPr>
              <w:pStyle w:val="Textedecalendrier"/>
              <w:jc w:val="center"/>
            </w:pPr>
          </w:p>
        </w:tc>
        <w:tc>
          <w:tcPr>
            <w:tcW w:w="28" w:type="dxa"/>
            <w:tcBorders>
              <w:left w:val="single" w:sz="6" w:space="0" w:color="30ACEC" w:themeColor="accent1"/>
            </w:tcBorders>
            <w:shd w:val="clear" w:color="auto" w:fill="auto"/>
          </w:tcPr>
          <w:p w:rsidR="002C15C2" w:rsidRDefault="002C15C2" w:rsidP="0073453B">
            <w:pPr>
              <w:pStyle w:val="Textedecalendrier"/>
              <w:jc w:val="center"/>
            </w:pPr>
          </w:p>
        </w:tc>
        <w:tc>
          <w:tcPr>
            <w:tcW w:w="1816" w:type="dxa"/>
            <w:tcBorders>
              <w:right w:val="single" w:sz="6" w:space="0" w:color="30ACEC" w:themeColor="accent1"/>
            </w:tcBorders>
            <w:shd w:val="clear" w:color="auto" w:fill="auto"/>
          </w:tcPr>
          <w:p w:rsidR="002C15C2" w:rsidRDefault="00772DE9" w:rsidP="0073453B">
            <w:pPr>
              <w:pStyle w:val="Textedecalendrier"/>
              <w:jc w:val="center"/>
            </w:pPr>
            <w:r>
              <w:t xml:space="preserve">10h-12h : </w:t>
            </w:r>
            <w:r w:rsidR="00F65E9C">
              <w:t>TD7 LIFAP1</w:t>
            </w:r>
          </w:p>
          <w:p w:rsidR="00F65E9C" w:rsidRDefault="00F65E9C" w:rsidP="0073453B">
            <w:pPr>
              <w:pStyle w:val="Textedecalendrier"/>
              <w:jc w:val="center"/>
            </w:pPr>
            <w:r>
              <w:t>Salle TD11</w:t>
            </w:r>
          </w:p>
          <w:p w:rsidR="00F65E9C" w:rsidRDefault="00F65E9C" w:rsidP="0073453B">
            <w:pPr>
              <w:pStyle w:val="Textedecalendrier"/>
              <w:jc w:val="center"/>
            </w:pPr>
            <w:r>
              <w:t>Nautibus</w:t>
            </w:r>
          </w:p>
        </w:tc>
        <w:tc>
          <w:tcPr>
            <w:tcW w:w="28" w:type="dxa"/>
            <w:tcBorders>
              <w:left w:val="single" w:sz="6" w:space="0" w:color="30ACEC" w:themeColor="accent1"/>
            </w:tcBorders>
            <w:shd w:val="clear" w:color="auto" w:fill="auto"/>
          </w:tcPr>
          <w:p w:rsidR="002C15C2" w:rsidRDefault="002C15C2" w:rsidP="0073453B">
            <w:pPr>
              <w:pStyle w:val="Textedecalendrier"/>
              <w:jc w:val="center"/>
            </w:pPr>
          </w:p>
        </w:tc>
        <w:tc>
          <w:tcPr>
            <w:tcW w:w="428" w:type="dxa"/>
            <w:tcBorders>
              <w:right w:val="single" w:sz="8" w:space="0" w:color="7F7F7F" w:themeColor="text1" w:themeTint="80"/>
            </w:tcBorders>
            <w:shd w:val="clear" w:color="auto" w:fill="auto"/>
          </w:tcPr>
          <w:p w:rsidR="002C15C2" w:rsidRDefault="002C15C2" w:rsidP="0073453B">
            <w:pPr>
              <w:pStyle w:val="Textedecalendrier"/>
              <w:jc w:val="center"/>
            </w:pPr>
          </w:p>
        </w:tc>
      </w:tr>
      <w:tr w:rsidR="002C15C2" w:rsidTr="0073453B">
        <w:trPr>
          <w:cantSplit/>
          <w:trHeight w:hRule="exact" w:val="717"/>
        </w:trPr>
        <w:tc>
          <w:tcPr>
            <w:tcW w:w="41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2C15C2" w:rsidRDefault="002C15C2" w:rsidP="0073453B">
            <w:pPr>
              <w:pStyle w:val="Semaine"/>
            </w:pPr>
            <w:r>
              <w:t>SEMAINE</w:t>
            </w:r>
          </w:p>
        </w:tc>
        <w:tc>
          <w:tcPr>
            <w:tcW w:w="236" w:type="dxa"/>
            <w:tcBorders>
              <w:left w:val="single" w:sz="8" w:space="0" w:color="7F7F7F" w:themeColor="text1" w:themeTint="80"/>
            </w:tcBorders>
            <w:shd w:val="clear" w:color="auto" w:fill="D5EEFB" w:themeFill="accent1" w:themeFillTint="33"/>
            <w:textDirection w:val="btLr"/>
            <w:vAlign w:val="center"/>
          </w:tcPr>
          <w:p w:rsidR="002C15C2" w:rsidRDefault="002C15C2" w:rsidP="0073453B">
            <w:pPr>
              <w:pStyle w:val="En-ttedesremarques"/>
            </w:pPr>
            <w:r>
              <w:t>notes</w:t>
            </w:r>
          </w:p>
        </w:tc>
        <w:tc>
          <w:tcPr>
            <w:tcW w:w="1873" w:type="dxa"/>
            <w:tcBorders>
              <w:right w:val="single" w:sz="6" w:space="0" w:color="30ACEC" w:themeColor="accent1"/>
            </w:tcBorders>
            <w:shd w:val="clear" w:color="auto" w:fill="D5EEFB" w:themeFill="accent1" w:themeFillTint="33"/>
            <w:tcMar>
              <w:left w:w="72" w:type="dxa"/>
              <w:right w:w="0" w:type="dxa"/>
            </w:tcMar>
            <w:vAlign w:val="center"/>
          </w:tcPr>
          <w:p w:rsidR="00AA494D" w:rsidRDefault="00AA494D" w:rsidP="0073453B">
            <w:pPr>
              <w:pStyle w:val="Textedecalendrier"/>
              <w:jc w:val="center"/>
            </w:pPr>
            <w:r>
              <w:t>14h-15h30 :  CM</w:t>
            </w:r>
            <w:r w:rsidR="008B1882">
              <w:t>6</w:t>
            </w:r>
            <w:r>
              <w:t xml:space="preserve"> LIFAP1</w:t>
            </w:r>
          </w:p>
          <w:p w:rsidR="002C15C2" w:rsidRDefault="00AE1DB0" w:rsidP="0073453B">
            <w:pPr>
              <w:jc w:val="center"/>
            </w:pPr>
            <w:r>
              <w:t>Thémis 7</w:t>
            </w:r>
          </w:p>
        </w:tc>
        <w:tc>
          <w:tcPr>
            <w:tcW w:w="28" w:type="dxa"/>
            <w:tcBorders>
              <w:left w:val="single" w:sz="6" w:space="0" w:color="30ACEC" w:themeColor="accent1"/>
            </w:tcBorders>
            <w:shd w:val="clear" w:color="auto" w:fill="D5EEFB" w:themeFill="accent1" w:themeFillTint="33"/>
            <w:vAlign w:val="center"/>
          </w:tcPr>
          <w:p w:rsidR="002C15C2" w:rsidRDefault="002C15C2" w:rsidP="0073453B">
            <w:pPr>
              <w:jc w:val="center"/>
            </w:pPr>
          </w:p>
        </w:tc>
        <w:tc>
          <w:tcPr>
            <w:tcW w:w="1854" w:type="dxa"/>
            <w:tcBorders>
              <w:right w:val="single" w:sz="6" w:space="0" w:color="30ACEC" w:themeColor="accent1"/>
            </w:tcBorders>
            <w:shd w:val="clear" w:color="auto" w:fill="D5EEFB" w:themeFill="accent1" w:themeFillTint="33"/>
            <w:vAlign w:val="center"/>
          </w:tcPr>
          <w:p w:rsidR="00E07DD6" w:rsidRDefault="0001068F" w:rsidP="0073453B">
            <w:pPr>
              <w:pStyle w:val="Textedecalendrier"/>
              <w:jc w:val="center"/>
            </w:pPr>
            <w:r>
              <w:t>14h-16h</w:t>
            </w:r>
            <w:r w:rsidR="00E07DD6">
              <w:t> :  TD6 LIFAP1</w:t>
            </w:r>
          </w:p>
          <w:p w:rsidR="00E07DD6" w:rsidRDefault="00E07DD6" w:rsidP="0073453B">
            <w:pPr>
              <w:jc w:val="center"/>
            </w:pPr>
            <w:r>
              <w:t>Salle TD11</w:t>
            </w:r>
          </w:p>
          <w:p w:rsidR="002C15C2" w:rsidRDefault="00E07DD6" w:rsidP="0073453B">
            <w:pPr>
              <w:jc w:val="center"/>
            </w:pPr>
            <w:r>
              <w:t>Nautibus</w:t>
            </w:r>
          </w:p>
        </w:tc>
        <w:tc>
          <w:tcPr>
            <w:tcW w:w="28" w:type="dxa"/>
            <w:tcBorders>
              <w:left w:val="single" w:sz="6" w:space="0" w:color="30ACEC" w:themeColor="accent1"/>
            </w:tcBorders>
            <w:shd w:val="clear" w:color="auto" w:fill="D5EEFB" w:themeFill="accent1" w:themeFillTint="33"/>
            <w:vAlign w:val="center"/>
          </w:tcPr>
          <w:p w:rsidR="002C15C2" w:rsidRDefault="002C15C2" w:rsidP="0073453B">
            <w:pPr>
              <w:jc w:val="center"/>
            </w:pPr>
          </w:p>
        </w:tc>
        <w:tc>
          <w:tcPr>
            <w:tcW w:w="1803" w:type="dxa"/>
            <w:tcBorders>
              <w:right w:val="single" w:sz="6" w:space="0" w:color="30ACEC" w:themeColor="accent1"/>
            </w:tcBorders>
            <w:shd w:val="clear" w:color="auto" w:fill="D5EEFB" w:themeFill="accent1" w:themeFillTint="33"/>
            <w:vAlign w:val="center"/>
          </w:tcPr>
          <w:p w:rsidR="002C15C2" w:rsidRDefault="002C15C2" w:rsidP="0073453B">
            <w:pPr>
              <w:jc w:val="center"/>
            </w:pPr>
          </w:p>
        </w:tc>
        <w:tc>
          <w:tcPr>
            <w:tcW w:w="284" w:type="dxa"/>
            <w:tcBorders>
              <w:left w:val="single" w:sz="6" w:space="0" w:color="30ACEC" w:themeColor="accent1"/>
            </w:tcBorders>
            <w:shd w:val="clear" w:color="auto" w:fill="D5EEFB" w:themeFill="accent1" w:themeFillTint="33"/>
            <w:vAlign w:val="center"/>
          </w:tcPr>
          <w:p w:rsidR="002C15C2" w:rsidRDefault="002C15C2" w:rsidP="0073453B">
            <w:pPr>
              <w:jc w:val="center"/>
            </w:pPr>
          </w:p>
        </w:tc>
        <w:tc>
          <w:tcPr>
            <w:tcW w:w="1532" w:type="dxa"/>
            <w:tcBorders>
              <w:right w:val="single" w:sz="6" w:space="0" w:color="30ACEC" w:themeColor="accent1"/>
            </w:tcBorders>
            <w:shd w:val="clear" w:color="auto" w:fill="D5EEFB" w:themeFill="accent1" w:themeFillTint="33"/>
            <w:vAlign w:val="center"/>
          </w:tcPr>
          <w:p w:rsidR="00D327E1" w:rsidRDefault="00D327E1" w:rsidP="0073453B">
            <w:pPr>
              <w:jc w:val="center"/>
            </w:pPr>
            <w:r>
              <w:t>14h-17h15 : CM Maths</w:t>
            </w:r>
          </w:p>
          <w:p w:rsidR="002C15C2" w:rsidRDefault="00D327E1" w:rsidP="0073453B">
            <w:pPr>
              <w:jc w:val="center"/>
            </w:pPr>
            <w:r>
              <w:t>Thémis 62 (1</w:t>
            </w:r>
            <w:r w:rsidRPr="0031334E">
              <w:rPr>
                <w:vertAlign w:val="superscript"/>
              </w:rPr>
              <w:t>er</w:t>
            </w:r>
            <w:r>
              <w:t xml:space="preserve"> étage)</w:t>
            </w:r>
          </w:p>
        </w:tc>
        <w:tc>
          <w:tcPr>
            <w:tcW w:w="28" w:type="dxa"/>
            <w:tcBorders>
              <w:left w:val="single" w:sz="6" w:space="0" w:color="30ACEC" w:themeColor="accent1"/>
            </w:tcBorders>
            <w:shd w:val="clear" w:color="auto" w:fill="D5EEFB" w:themeFill="accent1" w:themeFillTint="33"/>
            <w:vAlign w:val="center"/>
          </w:tcPr>
          <w:p w:rsidR="002C15C2" w:rsidRDefault="002C15C2" w:rsidP="0073453B">
            <w:pPr>
              <w:jc w:val="center"/>
            </w:pPr>
          </w:p>
        </w:tc>
        <w:tc>
          <w:tcPr>
            <w:tcW w:w="1816" w:type="dxa"/>
            <w:tcBorders>
              <w:right w:val="single" w:sz="6" w:space="0" w:color="30ACEC" w:themeColor="accent1"/>
            </w:tcBorders>
            <w:shd w:val="clear" w:color="auto" w:fill="D5EEFB" w:themeFill="accent1" w:themeFillTint="33"/>
            <w:vAlign w:val="center"/>
          </w:tcPr>
          <w:p w:rsidR="00C54A47" w:rsidRDefault="00C54A47" w:rsidP="0073453B">
            <w:pPr>
              <w:jc w:val="center"/>
            </w:pPr>
            <w:r>
              <w:t>14h-17h15 : CM Maths</w:t>
            </w:r>
          </w:p>
          <w:p w:rsidR="002C15C2" w:rsidRDefault="00C54A47" w:rsidP="0073453B">
            <w:pPr>
              <w:jc w:val="center"/>
            </w:pPr>
            <w:r>
              <w:t>Thémis 61 (1</w:t>
            </w:r>
            <w:r w:rsidRPr="0031334E">
              <w:rPr>
                <w:vertAlign w:val="superscript"/>
              </w:rPr>
              <w:t>er</w:t>
            </w:r>
            <w:r>
              <w:t xml:space="preserve"> étage)</w:t>
            </w:r>
          </w:p>
        </w:tc>
        <w:tc>
          <w:tcPr>
            <w:tcW w:w="28" w:type="dxa"/>
            <w:tcBorders>
              <w:left w:val="single" w:sz="6" w:space="0" w:color="30ACEC" w:themeColor="accent1"/>
            </w:tcBorders>
            <w:shd w:val="clear" w:color="auto" w:fill="D5EEFB" w:themeFill="accent1" w:themeFillTint="33"/>
            <w:vAlign w:val="center"/>
          </w:tcPr>
          <w:p w:rsidR="002C15C2" w:rsidRDefault="002C15C2" w:rsidP="0073453B">
            <w:pPr>
              <w:jc w:val="center"/>
            </w:pPr>
          </w:p>
        </w:tc>
        <w:tc>
          <w:tcPr>
            <w:tcW w:w="428" w:type="dxa"/>
            <w:tcBorders>
              <w:right w:val="single" w:sz="8" w:space="0" w:color="7F7F7F" w:themeColor="text1" w:themeTint="80"/>
            </w:tcBorders>
            <w:shd w:val="clear" w:color="auto" w:fill="D5EEFB" w:themeFill="accent1" w:themeFillTint="33"/>
            <w:vAlign w:val="center"/>
          </w:tcPr>
          <w:p w:rsidR="002C15C2" w:rsidRDefault="002C15C2" w:rsidP="0073453B">
            <w:pPr>
              <w:jc w:val="center"/>
            </w:pPr>
          </w:p>
        </w:tc>
      </w:tr>
      <w:tr w:rsidR="002C15C2" w:rsidTr="0073453B">
        <w:trPr>
          <w:cantSplit/>
          <w:trHeight w:hRule="exact" w:val="42"/>
        </w:trPr>
        <w:tc>
          <w:tcPr>
            <w:tcW w:w="415" w:type="dxa"/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2C15C2" w:rsidRDefault="002C15C2" w:rsidP="0073453B">
            <w:pPr>
              <w:jc w:val="center"/>
            </w:pPr>
          </w:p>
        </w:tc>
        <w:tc>
          <w:tcPr>
            <w:tcW w:w="23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2C15C2" w:rsidRDefault="002C15C2" w:rsidP="0073453B">
            <w:pPr>
              <w:ind w:left="113" w:right="113"/>
              <w:jc w:val="center"/>
            </w:pPr>
          </w:p>
        </w:tc>
        <w:tc>
          <w:tcPr>
            <w:tcW w:w="1873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2C15C2" w:rsidRDefault="002C15C2" w:rsidP="0073453B">
            <w:pPr>
              <w:jc w:val="center"/>
            </w:pPr>
          </w:p>
        </w:tc>
        <w:tc>
          <w:tcPr>
            <w:tcW w:w="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2C15C2" w:rsidRDefault="002C15C2" w:rsidP="0073453B">
            <w:pPr>
              <w:jc w:val="center"/>
            </w:pPr>
          </w:p>
        </w:tc>
        <w:tc>
          <w:tcPr>
            <w:tcW w:w="185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2C15C2" w:rsidRDefault="002C15C2" w:rsidP="0073453B">
            <w:pPr>
              <w:jc w:val="center"/>
            </w:pPr>
          </w:p>
        </w:tc>
        <w:tc>
          <w:tcPr>
            <w:tcW w:w="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2C15C2" w:rsidRDefault="002C15C2" w:rsidP="0073453B">
            <w:pPr>
              <w:jc w:val="center"/>
            </w:pPr>
          </w:p>
        </w:tc>
        <w:tc>
          <w:tcPr>
            <w:tcW w:w="1803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2C15C2" w:rsidRDefault="002C15C2" w:rsidP="0073453B">
            <w:pPr>
              <w:jc w:val="center"/>
            </w:pPr>
          </w:p>
        </w:tc>
        <w:tc>
          <w:tcPr>
            <w:tcW w:w="28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2C15C2" w:rsidRDefault="002C15C2" w:rsidP="0073453B">
            <w:pPr>
              <w:jc w:val="center"/>
            </w:pPr>
          </w:p>
        </w:tc>
        <w:tc>
          <w:tcPr>
            <w:tcW w:w="1532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2C15C2" w:rsidRDefault="002C15C2" w:rsidP="0073453B">
            <w:pPr>
              <w:jc w:val="center"/>
            </w:pPr>
          </w:p>
        </w:tc>
        <w:tc>
          <w:tcPr>
            <w:tcW w:w="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2C15C2" w:rsidRDefault="002C15C2" w:rsidP="0073453B">
            <w:pPr>
              <w:jc w:val="center"/>
            </w:pPr>
          </w:p>
        </w:tc>
        <w:tc>
          <w:tcPr>
            <w:tcW w:w="181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2C15C2" w:rsidRDefault="002C15C2" w:rsidP="0073453B">
            <w:pPr>
              <w:jc w:val="center"/>
            </w:pPr>
          </w:p>
        </w:tc>
        <w:tc>
          <w:tcPr>
            <w:tcW w:w="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2C15C2" w:rsidRDefault="002C15C2" w:rsidP="0073453B">
            <w:pPr>
              <w:jc w:val="center"/>
            </w:pPr>
          </w:p>
        </w:tc>
        <w:tc>
          <w:tcPr>
            <w:tcW w:w="4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2C15C2" w:rsidRDefault="002C15C2" w:rsidP="0073453B">
            <w:pPr>
              <w:jc w:val="center"/>
            </w:pPr>
          </w:p>
        </w:tc>
      </w:tr>
    </w:tbl>
    <w:p w:rsidR="00455047" w:rsidRDefault="00455047" w:rsidP="0073453B">
      <w:pPr>
        <w:jc w:val="center"/>
      </w:pPr>
    </w:p>
    <w:p w:rsidR="00455047" w:rsidRDefault="00455047" w:rsidP="0073453B">
      <w:pPr>
        <w:jc w:val="center"/>
      </w:pPr>
    </w:p>
    <w:p w:rsidR="00455047" w:rsidRDefault="00455047" w:rsidP="0073453B">
      <w:pPr>
        <w:jc w:val="center"/>
      </w:pPr>
    </w:p>
    <w:p w:rsidR="00455047" w:rsidRDefault="00455047" w:rsidP="0073453B">
      <w:pPr>
        <w:jc w:val="center"/>
      </w:pPr>
    </w:p>
    <w:p w:rsidR="00C651A5" w:rsidRDefault="00C651A5" w:rsidP="0073453B">
      <w:pPr>
        <w:jc w:val="center"/>
      </w:pPr>
    </w:p>
    <w:p w:rsidR="00C651A5" w:rsidRDefault="00C651A5" w:rsidP="0073453B">
      <w:pPr>
        <w:jc w:val="center"/>
      </w:pPr>
    </w:p>
    <w:p w:rsidR="00C651A5" w:rsidRDefault="00C651A5" w:rsidP="0073453B">
      <w:pPr>
        <w:jc w:val="center"/>
      </w:pPr>
    </w:p>
    <w:p w:rsidR="00C651A5" w:rsidRDefault="00C651A5" w:rsidP="0073453B">
      <w:pPr>
        <w:jc w:val="center"/>
      </w:pPr>
    </w:p>
    <w:p w:rsidR="00C651A5" w:rsidRDefault="00C651A5" w:rsidP="0073453B">
      <w:pPr>
        <w:jc w:val="center"/>
      </w:pPr>
    </w:p>
    <w:p w:rsidR="00C651A5" w:rsidRDefault="00C651A5" w:rsidP="0073453B">
      <w:pPr>
        <w:jc w:val="center"/>
      </w:pPr>
    </w:p>
    <w:p w:rsidR="00C651A5" w:rsidRDefault="00C651A5" w:rsidP="0073453B">
      <w:pPr>
        <w:jc w:val="center"/>
      </w:pPr>
    </w:p>
    <w:p w:rsidR="00C651A5" w:rsidRDefault="00C651A5" w:rsidP="0073453B">
      <w:pPr>
        <w:jc w:val="center"/>
      </w:pPr>
    </w:p>
    <w:p w:rsidR="00C651A5" w:rsidRDefault="00C651A5" w:rsidP="0073453B">
      <w:pPr>
        <w:jc w:val="center"/>
      </w:pPr>
    </w:p>
    <w:p w:rsidR="00C651A5" w:rsidRDefault="00C651A5" w:rsidP="0073453B">
      <w:pPr>
        <w:jc w:val="center"/>
      </w:pPr>
    </w:p>
    <w:p w:rsidR="00C651A5" w:rsidRDefault="00C651A5" w:rsidP="0073453B">
      <w:pPr>
        <w:jc w:val="center"/>
      </w:pPr>
    </w:p>
    <w:p w:rsidR="00C651A5" w:rsidRDefault="00C651A5" w:rsidP="0073453B">
      <w:pPr>
        <w:jc w:val="center"/>
      </w:pPr>
    </w:p>
    <w:p w:rsidR="00C651A5" w:rsidRDefault="00C651A5" w:rsidP="0073453B">
      <w:pPr>
        <w:jc w:val="center"/>
      </w:pPr>
    </w:p>
    <w:p w:rsidR="00C651A5" w:rsidRDefault="00C651A5" w:rsidP="0073453B">
      <w:pPr>
        <w:jc w:val="center"/>
      </w:pPr>
    </w:p>
    <w:p w:rsidR="00C651A5" w:rsidRDefault="00C651A5" w:rsidP="0073453B">
      <w:pPr>
        <w:jc w:val="center"/>
      </w:pPr>
    </w:p>
    <w:p w:rsidR="00C651A5" w:rsidRDefault="00C651A5" w:rsidP="0073453B">
      <w:pPr>
        <w:jc w:val="center"/>
      </w:pPr>
    </w:p>
    <w:p w:rsidR="00C651A5" w:rsidRDefault="00C651A5" w:rsidP="0073453B">
      <w:pPr>
        <w:jc w:val="center"/>
      </w:pPr>
    </w:p>
    <w:p w:rsidR="00C651A5" w:rsidRDefault="00C651A5" w:rsidP="0073453B">
      <w:pPr>
        <w:jc w:val="center"/>
      </w:pPr>
    </w:p>
    <w:p w:rsidR="00C651A5" w:rsidRDefault="00C651A5" w:rsidP="0073453B">
      <w:pPr>
        <w:jc w:val="center"/>
        <w:rPr>
          <w:rStyle w:val="Anne"/>
          <w:sz w:val="60"/>
          <w:szCs w:val="60"/>
        </w:rPr>
      </w:pPr>
      <w:r>
        <w:rPr>
          <w:sz w:val="60"/>
          <w:szCs w:val="60"/>
        </w:rPr>
        <w:t>O</w:t>
      </w:r>
      <w:r w:rsidRPr="00C651A5">
        <w:rPr>
          <w:sz w:val="60"/>
          <w:szCs w:val="60"/>
        </w:rPr>
        <w:t xml:space="preserve">ctobre </w:t>
      </w:r>
      <w:r w:rsidRPr="00C651A5">
        <w:rPr>
          <w:rStyle w:val="Anne"/>
          <w:sz w:val="60"/>
          <w:szCs w:val="60"/>
        </w:rPr>
        <w:t>2016</w:t>
      </w:r>
    </w:p>
    <w:tbl>
      <w:tblPr>
        <w:tblStyle w:val="TableauGrille3-Accentuation2"/>
        <w:tblW w:w="10721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657"/>
        <w:gridCol w:w="2160"/>
        <w:gridCol w:w="1667"/>
        <w:gridCol w:w="1417"/>
        <w:gridCol w:w="1701"/>
        <w:gridCol w:w="1843"/>
        <w:gridCol w:w="1276"/>
      </w:tblGrid>
      <w:tr w:rsidR="00C81314" w:rsidTr="00381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57" w:type="dxa"/>
            <w:tcBorders>
              <w:bottom w:val="wave" w:sz="6" w:space="0" w:color="30ACEC" w:themeColor="accent1"/>
              <w:right w:val="wave" w:sz="6" w:space="0" w:color="30ACEC" w:themeColor="accent1"/>
            </w:tcBorders>
          </w:tcPr>
          <w:p w:rsidR="00BD0BA2" w:rsidRDefault="00BD0BA2" w:rsidP="0073453B">
            <w:pPr>
              <w:jc w:val="center"/>
              <w:rPr>
                <w:rStyle w:val="Anne"/>
                <w:sz w:val="60"/>
                <w:szCs w:val="60"/>
              </w:rPr>
            </w:pPr>
          </w:p>
        </w:tc>
        <w:tc>
          <w:tcPr>
            <w:tcW w:w="2160" w:type="dxa"/>
            <w:tcBorders>
              <w:top w:val="wave" w:sz="6" w:space="0" w:color="30ACEC" w:themeColor="accent1"/>
              <w:left w:val="wave" w:sz="6" w:space="0" w:color="30ACEC" w:themeColor="accent1"/>
              <w:bottom w:val="wave" w:sz="6" w:space="0" w:color="30ACEC" w:themeColor="accent1"/>
              <w:right w:val="wave" w:sz="6" w:space="0" w:color="30ACEC" w:themeColor="accent1"/>
            </w:tcBorders>
            <w:shd w:val="clear" w:color="auto" w:fill="E8E8E8" w:themeFill="text2" w:themeFillTint="1A"/>
          </w:tcPr>
          <w:p w:rsidR="00BD0BA2" w:rsidRPr="00B55EC0" w:rsidRDefault="00B55EC0" w:rsidP="0073453B">
            <w:pPr>
              <w:pStyle w:val="Jour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b w:val="0"/>
                <w:color w:val="404040" w:themeColor="text1" w:themeTint="BF"/>
              </w:rPr>
            </w:pPr>
            <w:r w:rsidRPr="00B55EC0">
              <w:rPr>
                <w:rStyle w:val="Anne"/>
                <w:b w:val="0"/>
                <w:color w:val="404040" w:themeColor="text1" w:themeTint="BF"/>
              </w:rPr>
              <w:t>L</w:t>
            </w:r>
            <w:r>
              <w:rPr>
                <w:rStyle w:val="Anne"/>
                <w:b w:val="0"/>
                <w:color w:val="404040" w:themeColor="text1" w:themeTint="BF"/>
              </w:rPr>
              <w:t>UNDI</w:t>
            </w:r>
          </w:p>
        </w:tc>
        <w:tc>
          <w:tcPr>
            <w:tcW w:w="1667" w:type="dxa"/>
            <w:tcBorders>
              <w:top w:val="wave" w:sz="6" w:space="0" w:color="30ACEC" w:themeColor="accent1"/>
              <w:left w:val="wave" w:sz="6" w:space="0" w:color="30ACEC" w:themeColor="accent1"/>
              <w:bottom w:val="wave" w:sz="6" w:space="0" w:color="30ACEC" w:themeColor="accent1"/>
              <w:right w:val="wave" w:sz="6" w:space="0" w:color="30ACEC" w:themeColor="accent1"/>
            </w:tcBorders>
            <w:shd w:val="clear" w:color="auto" w:fill="E8E8E8" w:themeFill="text2" w:themeFillTint="1A"/>
          </w:tcPr>
          <w:p w:rsidR="00BD0BA2" w:rsidRPr="00B55EC0" w:rsidRDefault="00B55EC0" w:rsidP="0073453B">
            <w:pPr>
              <w:pStyle w:val="Jour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b w:val="0"/>
                <w:color w:val="404040" w:themeColor="text1" w:themeTint="BF"/>
              </w:rPr>
            </w:pPr>
            <w:r>
              <w:rPr>
                <w:rStyle w:val="Anne"/>
                <w:b w:val="0"/>
                <w:color w:val="404040" w:themeColor="text1" w:themeTint="BF"/>
              </w:rPr>
              <w:t>MARDI</w:t>
            </w:r>
          </w:p>
        </w:tc>
        <w:tc>
          <w:tcPr>
            <w:tcW w:w="1417" w:type="dxa"/>
            <w:tcBorders>
              <w:top w:val="wave" w:sz="6" w:space="0" w:color="30ACEC" w:themeColor="accent1"/>
              <w:left w:val="wave" w:sz="6" w:space="0" w:color="30ACEC" w:themeColor="accent1"/>
              <w:bottom w:val="wave" w:sz="6" w:space="0" w:color="30ACEC" w:themeColor="accent1"/>
              <w:right w:val="wave" w:sz="6" w:space="0" w:color="30ACEC" w:themeColor="accent1"/>
            </w:tcBorders>
            <w:shd w:val="clear" w:color="auto" w:fill="E8E8E8" w:themeFill="text2" w:themeFillTint="1A"/>
          </w:tcPr>
          <w:p w:rsidR="00BD0BA2" w:rsidRPr="00B55EC0" w:rsidRDefault="00B55EC0" w:rsidP="0073453B">
            <w:pPr>
              <w:pStyle w:val="Jour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b w:val="0"/>
                <w:color w:val="404040" w:themeColor="text1" w:themeTint="BF"/>
              </w:rPr>
            </w:pPr>
            <w:r w:rsidRPr="00B55EC0">
              <w:rPr>
                <w:rStyle w:val="Anne"/>
                <w:b w:val="0"/>
                <w:color w:val="404040" w:themeColor="text1" w:themeTint="BF"/>
              </w:rPr>
              <w:t>M</w:t>
            </w:r>
            <w:r>
              <w:rPr>
                <w:rStyle w:val="Anne"/>
                <w:b w:val="0"/>
                <w:color w:val="404040" w:themeColor="text1" w:themeTint="BF"/>
              </w:rPr>
              <w:t>ERCREDI</w:t>
            </w:r>
          </w:p>
        </w:tc>
        <w:tc>
          <w:tcPr>
            <w:tcW w:w="1701" w:type="dxa"/>
            <w:tcBorders>
              <w:top w:val="wave" w:sz="6" w:space="0" w:color="30ACEC" w:themeColor="accent1"/>
              <w:left w:val="wave" w:sz="6" w:space="0" w:color="30ACEC" w:themeColor="accent1"/>
              <w:bottom w:val="wave" w:sz="6" w:space="0" w:color="30ACEC" w:themeColor="accent1"/>
              <w:right w:val="wave" w:sz="6" w:space="0" w:color="30ACEC" w:themeColor="accent1"/>
            </w:tcBorders>
            <w:shd w:val="clear" w:color="auto" w:fill="E8E8E8" w:themeFill="text2" w:themeFillTint="1A"/>
          </w:tcPr>
          <w:p w:rsidR="00BD0BA2" w:rsidRPr="00B55EC0" w:rsidRDefault="00B55EC0" w:rsidP="0073453B">
            <w:pPr>
              <w:pStyle w:val="Jour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b w:val="0"/>
                <w:color w:val="404040" w:themeColor="text1" w:themeTint="BF"/>
              </w:rPr>
            </w:pPr>
            <w:r w:rsidRPr="00B55EC0">
              <w:rPr>
                <w:rStyle w:val="Anne"/>
                <w:b w:val="0"/>
                <w:color w:val="404040" w:themeColor="text1" w:themeTint="BF"/>
              </w:rPr>
              <w:t>J</w:t>
            </w:r>
            <w:r>
              <w:rPr>
                <w:rStyle w:val="Anne"/>
                <w:b w:val="0"/>
                <w:color w:val="404040" w:themeColor="text1" w:themeTint="BF"/>
              </w:rPr>
              <w:t>EUDI</w:t>
            </w:r>
          </w:p>
        </w:tc>
        <w:tc>
          <w:tcPr>
            <w:tcW w:w="1843" w:type="dxa"/>
            <w:tcBorders>
              <w:top w:val="wave" w:sz="6" w:space="0" w:color="30ACEC" w:themeColor="accent1"/>
              <w:left w:val="wave" w:sz="6" w:space="0" w:color="30ACEC" w:themeColor="accent1"/>
              <w:bottom w:val="wave" w:sz="6" w:space="0" w:color="30ACEC" w:themeColor="accent1"/>
              <w:right w:val="wave" w:sz="6" w:space="0" w:color="30ACEC" w:themeColor="accent1"/>
            </w:tcBorders>
            <w:shd w:val="clear" w:color="auto" w:fill="E8E8E8" w:themeFill="text2" w:themeFillTint="1A"/>
          </w:tcPr>
          <w:p w:rsidR="00BD0BA2" w:rsidRPr="00B55EC0" w:rsidRDefault="00B55EC0" w:rsidP="0073453B">
            <w:pPr>
              <w:pStyle w:val="Jour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b w:val="0"/>
                <w:color w:val="404040" w:themeColor="text1" w:themeTint="BF"/>
              </w:rPr>
            </w:pPr>
            <w:r w:rsidRPr="00B55EC0">
              <w:rPr>
                <w:rStyle w:val="Anne"/>
                <w:b w:val="0"/>
                <w:color w:val="404040" w:themeColor="text1" w:themeTint="BF"/>
              </w:rPr>
              <w:t>V</w:t>
            </w:r>
            <w:r>
              <w:rPr>
                <w:rStyle w:val="Anne"/>
                <w:b w:val="0"/>
                <w:color w:val="404040" w:themeColor="text1" w:themeTint="BF"/>
              </w:rPr>
              <w:t>ENREDI</w:t>
            </w:r>
          </w:p>
        </w:tc>
        <w:tc>
          <w:tcPr>
            <w:tcW w:w="1276" w:type="dxa"/>
            <w:tcBorders>
              <w:top w:val="wave" w:sz="6" w:space="0" w:color="30ACEC" w:themeColor="accent1"/>
              <w:left w:val="wave" w:sz="6" w:space="0" w:color="30ACEC" w:themeColor="accent1"/>
              <w:bottom w:val="wave" w:sz="6" w:space="0" w:color="30ACEC" w:themeColor="accent1"/>
              <w:right w:val="wave" w:sz="6" w:space="0" w:color="30ACEC" w:themeColor="accent1"/>
            </w:tcBorders>
            <w:shd w:val="clear" w:color="auto" w:fill="E8E8E8" w:themeFill="text2" w:themeFillTint="1A"/>
          </w:tcPr>
          <w:p w:rsidR="00BD0BA2" w:rsidRDefault="00B55EC0" w:rsidP="0073453B">
            <w:pPr>
              <w:pStyle w:val="Jour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b w:val="0"/>
                <w:color w:val="404040" w:themeColor="text1" w:themeTint="BF"/>
              </w:rPr>
            </w:pPr>
            <w:r>
              <w:rPr>
                <w:rStyle w:val="Anne"/>
                <w:b w:val="0"/>
                <w:color w:val="404040" w:themeColor="text1" w:themeTint="BF"/>
              </w:rPr>
              <w:t>SAMEDI</w:t>
            </w:r>
          </w:p>
          <w:p w:rsidR="0073301F" w:rsidRPr="00B55EC0" w:rsidRDefault="0073301F" w:rsidP="0073453B">
            <w:pPr>
              <w:pStyle w:val="Jour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b w:val="0"/>
                <w:color w:val="404040" w:themeColor="text1" w:themeTint="BF"/>
              </w:rPr>
            </w:pPr>
            <w:r>
              <w:rPr>
                <w:rStyle w:val="Anne"/>
                <w:b w:val="0"/>
                <w:color w:val="404040" w:themeColor="text1" w:themeTint="BF"/>
              </w:rPr>
              <w:t>DIMANCHE</w:t>
            </w:r>
          </w:p>
        </w:tc>
      </w:tr>
      <w:tr w:rsidR="00C81314" w:rsidTr="00381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dxa"/>
            <w:vMerge w:val="restart"/>
            <w:tcBorders>
              <w:top w:val="wave" w:sz="6" w:space="0" w:color="30ACEC" w:themeColor="accent1"/>
              <w:left w:val="wave" w:sz="6" w:space="0" w:color="30ACEC" w:themeColor="accent1"/>
              <w:right w:val="wave" w:sz="6" w:space="0" w:color="30ACEC" w:themeColor="accent1"/>
            </w:tcBorders>
            <w:shd w:val="clear" w:color="auto" w:fill="E8E8E8" w:themeFill="text2" w:themeFillTint="1A"/>
            <w:textDirection w:val="btLr"/>
          </w:tcPr>
          <w:p w:rsidR="006C5C13" w:rsidRPr="00C37401" w:rsidRDefault="006C5C13" w:rsidP="0073453B">
            <w:pPr>
              <w:pStyle w:val="Semaine"/>
              <w:rPr>
                <w:rStyle w:val="Anne"/>
                <w:color w:val="404040" w:themeColor="text1" w:themeTint="BF"/>
              </w:rPr>
            </w:pPr>
            <w:r>
              <w:rPr>
                <w:rStyle w:val="Anne"/>
                <w:color w:val="404040" w:themeColor="text1" w:themeTint="BF"/>
              </w:rPr>
              <w:t xml:space="preserve">SemainE </w:t>
            </w:r>
            <w:r w:rsidRPr="00C37401">
              <w:rPr>
                <w:rStyle w:val="Anne"/>
                <w:color w:val="404040" w:themeColor="text1" w:themeTint="BF"/>
              </w:rPr>
              <w:t>1</w:t>
            </w:r>
          </w:p>
        </w:tc>
        <w:tc>
          <w:tcPr>
            <w:tcW w:w="2160" w:type="dxa"/>
            <w:tcBorders>
              <w:top w:val="wave" w:sz="6" w:space="0" w:color="30ACEC" w:themeColor="accent1"/>
              <w:left w:val="wave" w:sz="6" w:space="0" w:color="30ACEC" w:themeColor="accent1"/>
              <w:bottom w:val="wave" w:sz="6" w:space="0" w:color="D64A3B" w:themeColor="accent4"/>
              <w:right w:val="wave" w:sz="6" w:space="0" w:color="30ACEC" w:themeColor="accent1"/>
            </w:tcBorders>
            <w:shd w:val="clear" w:color="auto" w:fill="D5EEFB" w:themeFill="accent1" w:themeFillTint="33"/>
          </w:tcPr>
          <w:p w:rsidR="006C5C13" w:rsidRPr="00D753CF" w:rsidRDefault="006C5C13" w:rsidP="0073453B">
            <w:pPr>
              <w:pStyle w:val="Da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</w:rPr>
            </w:pPr>
            <w:r w:rsidRPr="00D753CF">
              <w:rPr>
                <w:rStyle w:val="Anne"/>
              </w:rPr>
              <w:t>3</w:t>
            </w:r>
          </w:p>
        </w:tc>
        <w:tc>
          <w:tcPr>
            <w:tcW w:w="1667" w:type="dxa"/>
            <w:tcBorders>
              <w:top w:val="wave" w:sz="6" w:space="0" w:color="30ACEC" w:themeColor="accent1"/>
              <w:left w:val="wave" w:sz="6" w:space="0" w:color="30ACEC" w:themeColor="accent1"/>
              <w:bottom w:val="wave" w:sz="6" w:space="0" w:color="D64A3B" w:themeColor="accent4"/>
              <w:right w:val="wave" w:sz="6" w:space="0" w:color="30ACEC" w:themeColor="accent1"/>
            </w:tcBorders>
            <w:shd w:val="clear" w:color="auto" w:fill="D5EEFB" w:themeFill="accent1" w:themeFillTint="33"/>
          </w:tcPr>
          <w:p w:rsidR="006C5C13" w:rsidRPr="00D753CF" w:rsidRDefault="006C5C13" w:rsidP="0073453B">
            <w:pPr>
              <w:pStyle w:val="Da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</w:rPr>
            </w:pPr>
            <w:r w:rsidRPr="00D753CF">
              <w:rPr>
                <w:rStyle w:val="Anne"/>
              </w:rPr>
              <w:t>4</w:t>
            </w:r>
          </w:p>
        </w:tc>
        <w:tc>
          <w:tcPr>
            <w:tcW w:w="1417" w:type="dxa"/>
            <w:tcBorders>
              <w:top w:val="wave" w:sz="6" w:space="0" w:color="30ACEC" w:themeColor="accent1"/>
              <w:left w:val="wave" w:sz="6" w:space="0" w:color="30ACEC" w:themeColor="accent1"/>
              <w:bottom w:val="wave" w:sz="6" w:space="0" w:color="D64A3B" w:themeColor="accent4"/>
              <w:right w:val="wave" w:sz="6" w:space="0" w:color="30ACEC" w:themeColor="accent1"/>
            </w:tcBorders>
            <w:shd w:val="clear" w:color="auto" w:fill="D5EEFB" w:themeFill="accent1" w:themeFillTint="33"/>
          </w:tcPr>
          <w:p w:rsidR="006C5C13" w:rsidRPr="00D753CF" w:rsidRDefault="006C5C13" w:rsidP="0073453B">
            <w:pPr>
              <w:pStyle w:val="Da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</w:rPr>
            </w:pPr>
            <w:r w:rsidRPr="00D753CF">
              <w:rPr>
                <w:rStyle w:val="Anne"/>
              </w:rPr>
              <w:t>5</w:t>
            </w:r>
          </w:p>
        </w:tc>
        <w:tc>
          <w:tcPr>
            <w:tcW w:w="1701" w:type="dxa"/>
            <w:tcBorders>
              <w:top w:val="wave" w:sz="6" w:space="0" w:color="30ACEC" w:themeColor="accent1"/>
              <w:left w:val="wave" w:sz="6" w:space="0" w:color="30ACEC" w:themeColor="accent1"/>
              <w:bottom w:val="wave" w:sz="6" w:space="0" w:color="D64A3B" w:themeColor="accent4"/>
              <w:right w:val="wave" w:sz="6" w:space="0" w:color="30ACEC" w:themeColor="accent1"/>
            </w:tcBorders>
            <w:shd w:val="clear" w:color="auto" w:fill="D5EEFB" w:themeFill="accent1" w:themeFillTint="33"/>
          </w:tcPr>
          <w:p w:rsidR="006C5C13" w:rsidRPr="00D753CF" w:rsidRDefault="006C5C13" w:rsidP="0073453B">
            <w:pPr>
              <w:pStyle w:val="Da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</w:rPr>
            </w:pPr>
            <w:r w:rsidRPr="00D753CF">
              <w:rPr>
                <w:rStyle w:val="Anne"/>
              </w:rPr>
              <w:t>6</w:t>
            </w:r>
          </w:p>
        </w:tc>
        <w:tc>
          <w:tcPr>
            <w:tcW w:w="1843" w:type="dxa"/>
            <w:tcBorders>
              <w:top w:val="wave" w:sz="6" w:space="0" w:color="30ACEC" w:themeColor="accent1"/>
              <w:left w:val="wave" w:sz="6" w:space="0" w:color="30ACEC" w:themeColor="accent1"/>
              <w:bottom w:val="wave" w:sz="6" w:space="0" w:color="D64A3B" w:themeColor="accent4"/>
              <w:right w:val="wave" w:sz="6" w:space="0" w:color="30ACEC" w:themeColor="accent1"/>
            </w:tcBorders>
            <w:shd w:val="clear" w:color="auto" w:fill="D5EEFB" w:themeFill="accent1" w:themeFillTint="33"/>
          </w:tcPr>
          <w:p w:rsidR="006C5C13" w:rsidRPr="00D753CF" w:rsidRDefault="006C5C13" w:rsidP="0073453B">
            <w:pPr>
              <w:pStyle w:val="Da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</w:rPr>
            </w:pPr>
            <w:r w:rsidRPr="00D753CF">
              <w:rPr>
                <w:rStyle w:val="Anne"/>
              </w:rPr>
              <w:t>7</w:t>
            </w:r>
          </w:p>
        </w:tc>
        <w:tc>
          <w:tcPr>
            <w:tcW w:w="1276" w:type="dxa"/>
            <w:tcBorders>
              <w:top w:val="wave" w:sz="6" w:space="0" w:color="30ACEC" w:themeColor="accent1"/>
              <w:left w:val="wave" w:sz="6" w:space="0" w:color="30ACEC" w:themeColor="accent1"/>
              <w:bottom w:val="wave" w:sz="6" w:space="0" w:color="D64A3B" w:themeColor="accent4"/>
              <w:right w:val="wave" w:sz="6" w:space="0" w:color="30ACEC" w:themeColor="accent1"/>
            </w:tcBorders>
            <w:shd w:val="clear" w:color="auto" w:fill="D5EEFB" w:themeFill="accent1" w:themeFillTint="33"/>
          </w:tcPr>
          <w:p w:rsidR="006C5C13" w:rsidRPr="00D753CF" w:rsidRDefault="006C5C13" w:rsidP="0073453B">
            <w:pPr>
              <w:pStyle w:val="Da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</w:rPr>
            </w:pPr>
            <w:r w:rsidRPr="00D753CF">
              <w:rPr>
                <w:rStyle w:val="Anne"/>
              </w:rPr>
              <w:t>8-9</w:t>
            </w:r>
          </w:p>
        </w:tc>
      </w:tr>
      <w:tr w:rsidR="009337DE" w:rsidTr="00381EDA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dxa"/>
            <w:vMerge/>
            <w:tcBorders>
              <w:left w:val="wave" w:sz="6" w:space="0" w:color="30ACEC" w:themeColor="accent1"/>
              <w:right w:val="wave" w:sz="6" w:space="0" w:color="30ACEC" w:themeColor="accent1"/>
            </w:tcBorders>
            <w:shd w:val="clear" w:color="auto" w:fill="E8E8E8" w:themeFill="text2" w:themeFillTint="1A"/>
            <w:textDirection w:val="btLr"/>
          </w:tcPr>
          <w:p w:rsidR="006C5C13" w:rsidRDefault="006C5C13" w:rsidP="0073453B">
            <w:pPr>
              <w:pStyle w:val="Semaine"/>
              <w:rPr>
                <w:rStyle w:val="Anne"/>
                <w:color w:val="404040" w:themeColor="text1" w:themeTint="BF"/>
              </w:rPr>
            </w:pPr>
          </w:p>
        </w:tc>
        <w:tc>
          <w:tcPr>
            <w:tcW w:w="2160" w:type="dxa"/>
            <w:tcBorders>
              <w:top w:val="wave" w:sz="6" w:space="0" w:color="D64A3B" w:themeColor="accent4"/>
              <w:left w:val="wave" w:sz="6" w:space="0" w:color="30ACEC" w:themeColor="accent1"/>
              <w:bottom w:val="dashSmallGap" w:sz="4" w:space="0" w:color="auto"/>
              <w:right w:val="wave" w:sz="6" w:space="0" w:color="30ACEC" w:themeColor="accent1"/>
            </w:tcBorders>
            <w:shd w:val="clear" w:color="auto" w:fill="E5F3DB" w:themeFill="accent2" w:themeFillTint="33"/>
          </w:tcPr>
          <w:p w:rsidR="00BA2A46" w:rsidRDefault="00BA2A46" w:rsidP="0073453B">
            <w:pPr>
              <w:pStyle w:val="Textedecalendri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548C4" w:rsidRPr="00BA715D" w:rsidRDefault="008548C4" w:rsidP="0073453B">
            <w:pPr>
              <w:pStyle w:val="Textedecalendri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15D">
              <w:t>10h30-13h : TP4 LIFAP1</w:t>
            </w:r>
          </w:p>
          <w:p w:rsidR="008548C4" w:rsidRPr="00BA715D" w:rsidRDefault="008548C4" w:rsidP="0073453B">
            <w:pPr>
              <w:pStyle w:val="Textedecalendri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15D">
              <w:t>Salle TP3/TP4</w:t>
            </w:r>
          </w:p>
          <w:p w:rsidR="008548C4" w:rsidRPr="00BA715D" w:rsidRDefault="008548C4" w:rsidP="0073453B">
            <w:pPr>
              <w:pStyle w:val="Textedecalendri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15D">
              <w:t>Nautibus</w:t>
            </w:r>
          </w:p>
          <w:p w:rsidR="006C5C13" w:rsidRPr="00BA715D" w:rsidRDefault="006C5C13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</w:tc>
        <w:tc>
          <w:tcPr>
            <w:tcW w:w="1667" w:type="dxa"/>
            <w:tcBorders>
              <w:top w:val="wave" w:sz="6" w:space="0" w:color="D64A3B" w:themeColor="accent4"/>
              <w:left w:val="wave" w:sz="6" w:space="0" w:color="30ACEC" w:themeColor="accent1"/>
              <w:bottom w:val="dashSmallGap" w:sz="4" w:space="0" w:color="auto"/>
              <w:right w:val="wave" w:sz="6" w:space="0" w:color="30ACEC" w:themeColor="accent1"/>
            </w:tcBorders>
            <w:shd w:val="clear" w:color="auto" w:fill="E5F3DB" w:themeFill="accent2" w:themeFillTint="33"/>
          </w:tcPr>
          <w:p w:rsidR="00BA2A46" w:rsidRDefault="00BA2A46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BA715D" w:rsidRPr="00BA715D" w:rsidRDefault="00BA715D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715D">
              <w:rPr>
                <w:sz w:val="16"/>
                <w:szCs w:val="16"/>
              </w:rPr>
              <w:t>10h-12h : CM Maths</w:t>
            </w:r>
          </w:p>
          <w:p w:rsidR="006C5C13" w:rsidRPr="00BA715D" w:rsidRDefault="00BA715D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  <w:r w:rsidRPr="00BA715D">
              <w:rPr>
                <w:sz w:val="16"/>
                <w:szCs w:val="16"/>
              </w:rPr>
              <w:t>Amphi JORDAN</w:t>
            </w:r>
          </w:p>
        </w:tc>
        <w:tc>
          <w:tcPr>
            <w:tcW w:w="1417" w:type="dxa"/>
            <w:tcBorders>
              <w:top w:val="wave" w:sz="6" w:space="0" w:color="D64A3B" w:themeColor="accent4"/>
              <w:left w:val="wave" w:sz="6" w:space="0" w:color="30ACEC" w:themeColor="accent1"/>
              <w:bottom w:val="dashSmallGap" w:sz="4" w:space="0" w:color="auto"/>
              <w:right w:val="wave" w:sz="6" w:space="0" w:color="30ACEC" w:themeColor="accent1"/>
            </w:tcBorders>
            <w:shd w:val="clear" w:color="auto" w:fill="E5F3DB" w:themeFill="accent2" w:themeFillTint="33"/>
          </w:tcPr>
          <w:p w:rsidR="006C5C13" w:rsidRPr="00BA715D" w:rsidRDefault="006C5C13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wave" w:sz="6" w:space="0" w:color="D64A3B" w:themeColor="accent4"/>
              <w:left w:val="wave" w:sz="6" w:space="0" w:color="30ACEC" w:themeColor="accent1"/>
              <w:bottom w:val="dashSmallGap" w:sz="4" w:space="0" w:color="auto"/>
              <w:right w:val="wave" w:sz="6" w:space="0" w:color="30ACEC" w:themeColor="accent1"/>
            </w:tcBorders>
            <w:shd w:val="clear" w:color="auto" w:fill="E5F3DB" w:themeFill="accent2" w:themeFillTint="33"/>
          </w:tcPr>
          <w:p w:rsidR="00BA2A46" w:rsidRDefault="00BA2A46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  <w:p w:rsidR="006C5C13" w:rsidRDefault="00ED4E61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  <w:r>
              <w:rPr>
                <w:rStyle w:val="Anne"/>
                <w:color w:val="212121" w:themeColor="text2"/>
                <w:sz w:val="16"/>
                <w:szCs w:val="16"/>
              </w:rPr>
              <w:t>7h45-9h45 : CM Maths</w:t>
            </w:r>
          </w:p>
          <w:p w:rsidR="00ED4E61" w:rsidRDefault="00ED4E61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  <w:r>
              <w:rPr>
                <w:rStyle w:val="Anne"/>
                <w:color w:val="212121" w:themeColor="text2"/>
                <w:sz w:val="16"/>
                <w:szCs w:val="16"/>
              </w:rPr>
              <w:t>Amphi JORDAN</w:t>
            </w:r>
          </w:p>
          <w:p w:rsidR="00ED4E61" w:rsidRDefault="00ED4E61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  <w:p w:rsidR="00ED4E61" w:rsidRDefault="00ED4E61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  <w:r>
              <w:rPr>
                <w:rStyle w:val="Anne"/>
                <w:color w:val="212121" w:themeColor="text2"/>
                <w:sz w:val="16"/>
                <w:szCs w:val="16"/>
              </w:rPr>
              <w:t>10h-12h : CM Maths</w:t>
            </w:r>
          </w:p>
          <w:p w:rsidR="00ED4E61" w:rsidRDefault="00ED4E61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  <w:r>
              <w:rPr>
                <w:rStyle w:val="Anne"/>
                <w:color w:val="212121" w:themeColor="text2"/>
                <w:sz w:val="16"/>
                <w:szCs w:val="16"/>
              </w:rPr>
              <w:t>Amphi JORDAN</w:t>
            </w:r>
          </w:p>
          <w:p w:rsidR="00961D38" w:rsidRPr="00BA715D" w:rsidRDefault="00961D38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wave" w:sz="6" w:space="0" w:color="D64A3B" w:themeColor="accent4"/>
              <w:left w:val="wave" w:sz="6" w:space="0" w:color="30ACEC" w:themeColor="accent1"/>
              <w:bottom w:val="dashSmallGap" w:sz="4" w:space="0" w:color="auto"/>
              <w:right w:val="wave" w:sz="6" w:space="0" w:color="30ACEC" w:themeColor="accent1"/>
            </w:tcBorders>
            <w:shd w:val="clear" w:color="auto" w:fill="E5F3DB" w:themeFill="accent2" w:themeFillTint="33"/>
          </w:tcPr>
          <w:p w:rsidR="00BA2A46" w:rsidRDefault="00BA2A46" w:rsidP="0073453B">
            <w:pPr>
              <w:pStyle w:val="Textedecalendri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D232C" w:rsidRDefault="00AD232C" w:rsidP="0073453B">
            <w:pPr>
              <w:pStyle w:val="Textedecalendri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10h30-13</w:t>
            </w:r>
            <w:r w:rsidR="00CA0FE5">
              <w:t>h : TP5</w:t>
            </w:r>
            <w:r>
              <w:t xml:space="preserve"> LIFAP1</w:t>
            </w:r>
          </w:p>
          <w:p w:rsidR="00AD232C" w:rsidRDefault="00AD232C" w:rsidP="0073453B">
            <w:pPr>
              <w:pStyle w:val="Textedecalendri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Salle TP3/TP4</w:t>
            </w:r>
          </w:p>
          <w:p w:rsidR="00AD232C" w:rsidRDefault="00AD232C" w:rsidP="0073453B">
            <w:pPr>
              <w:pStyle w:val="Textedecalendri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Nautibus</w:t>
            </w:r>
          </w:p>
          <w:p w:rsidR="006C5C13" w:rsidRPr="00BA715D" w:rsidRDefault="006C5C13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wave" w:sz="6" w:space="0" w:color="D64A3B" w:themeColor="accent4"/>
              <w:left w:val="wave" w:sz="6" w:space="0" w:color="30ACEC" w:themeColor="accent1"/>
              <w:bottom w:val="dashSmallGap" w:sz="4" w:space="0" w:color="auto"/>
              <w:right w:val="wave" w:sz="6" w:space="0" w:color="30ACEC" w:themeColor="accent1"/>
            </w:tcBorders>
            <w:shd w:val="clear" w:color="auto" w:fill="E5F3DB" w:themeFill="accent2" w:themeFillTint="33"/>
          </w:tcPr>
          <w:p w:rsidR="006C5C13" w:rsidRPr="00BA715D" w:rsidRDefault="006C5C13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</w:tc>
      </w:tr>
      <w:tr w:rsidR="009337DE" w:rsidTr="00381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dxa"/>
            <w:vMerge/>
            <w:tcBorders>
              <w:left w:val="wave" w:sz="6" w:space="0" w:color="30ACEC" w:themeColor="accent1"/>
              <w:bottom w:val="wave" w:sz="6" w:space="0" w:color="30ACEC" w:themeColor="accent1"/>
              <w:right w:val="wave" w:sz="6" w:space="0" w:color="30ACEC" w:themeColor="accent1"/>
            </w:tcBorders>
            <w:shd w:val="clear" w:color="auto" w:fill="E8E8E8" w:themeFill="text2" w:themeFillTint="1A"/>
          </w:tcPr>
          <w:p w:rsidR="006C5C13" w:rsidRDefault="006C5C13" w:rsidP="0073453B">
            <w:pPr>
              <w:jc w:val="center"/>
              <w:rPr>
                <w:rStyle w:val="Anne"/>
                <w:sz w:val="60"/>
                <w:szCs w:val="60"/>
              </w:rPr>
            </w:pPr>
          </w:p>
        </w:tc>
        <w:tc>
          <w:tcPr>
            <w:tcW w:w="2160" w:type="dxa"/>
            <w:tcBorders>
              <w:top w:val="dashSmallGap" w:sz="4" w:space="0" w:color="auto"/>
              <w:left w:val="wave" w:sz="6" w:space="0" w:color="30ACEC" w:themeColor="accent1"/>
              <w:bottom w:val="wave" w:sz="6" w:space="0" w:color="30ACEC" w:themeColor="accent1"/>
              <w:right w:val="wave" w:sz="6" w:space="0" w:color="30ACEC" w:themeColor="accent1"/>
            </w:tcBorders>
            <w:shd w:val="clear" w:color="auto" w:fill="E29D3E" w:themeFill="accent3"/>
          </w:tcPr>
          <w:p w:rsidR="00BA2A46" w:rsidRDefault="00BA2A46" w:rsidP="0073453B">
            <w:pPr>
              <w:pStyle w:val="Textedecalendri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A715D" w:rsidRPr="00BA715D" w:rsidRDefault="008F5D94" w:rsidP="0073453B">
            <w:pPr>
              <w:pStyle w:val="Textedecalendri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14h-15h30 : </w:t>
            </w:r>
            <w:r w:rsidR="00BA715D" w:rsidRPr="00BA715D">
              <w:t>CM4 LIFAP1</w:t>
            </w:r>
          </w:p>
          <w:p w:rsidR="006C5C13" w:rsidRPr="00BA715D" w:rsidRDefault="000B5177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Amphi </w:t>
            </w:r>
            <w:r w:rsidR="00BA715D" w:rsidRPr="00BA715D">
              <w:rPr>
                <w:sz w:val="16"/>
                <w:szCs w:val="16"/>
              </w:rPr>
              <w:t>ASTREE 13</w:t>
            </w:r>
          </w:p>
        </w:tc>
        <w:tc>
          <w:tcPr>
            <w:tcW w:w="1667" w:type="dxa"/>
            <w:tcBorders>
              <w:top w:val="dashSmallGap" w:sz="4" w:space="0" w:color="auto"/>
              <w:left w:val="wave" w:sz="6" w:space="0" w:color="30ACEC" w:themeColor="accent1"/>
              <w:bottom w:val="wave" w:sz="6" w:space="0" w:color="30ACEC" w:themeColor="accent1"/>
              <w:right w:val="wave" w:sz="6" w:space="0" w:color="30ACEC" w:themeColor="accent1"/>
            </w:tcBorders>
            <w:shd w:val="clear" w:color="auto" w:fill="E29D3E" w:themeFill="accent3"/>
          </w:tcPr>
          <w:p w:rsidR="00BA2A46" w:rsidRDefault="00BA2A46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  <w:p w:rsidR="006C5C13" w:rsidRDefault="0021411A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  <w:r>
              <w:rPr>
                <w:rStyle w:val="Anne"/>
                <w:color w:val="212121" w:themeColor="text2"/>
                <w:sz w:val="16"/>
                <w:szCs w:val="16"/>
              </w:rPr>
              <w:t>14h-16h : TD LIFAP1</w:t>
            </w:r>
          </w:p>
          <w:p w:rsidR="0021411A" w:rsidRPr="00BA715D" w:rsidRDefault="0021411A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  <w:r>
              <w:rPr>
                <w:rStyle w:val="Anne"/>
                <w:color w:val="212121" w:themeColor="text2"/>
                <w:sz w:val="16"/>
                <w:szCs w:val="16"/>
              </w:rPr>
              <w:t>Nautibus TD11</w:t>
            </w:r>
          </w:p>
        </w:tc>
        <w:tc>
          <w:tcPr>
            <w:tcW w:w="1417" w:type="dxa"/>
            <w:tcBorders>
              <w:top w:val="dashSmallGap" w:sz="4" w:space="0" w:color="auto"/>
              <w:left w:val="wave" w:sz="6" w:space="0" w:color="30ACEC" w:themeColor="accent1"/>
              <w:bottom w:val="wave" w:sz="6" w:space="0" w:color="30ACEC" w:themeColor="accent1"/>
              <w:right w:val="wave" w:sz="6" w:space="0" w:color="30ACEC" w:themeColor="accent1"/>
            </w:tcBorders>
            <w:shd w:val="clear" w:color="auto" w:fill="E29D3E" w:themeFill="accent3"/>
          </w:tcPr>
          <w:p w:rsidR="006C5C13" w:rsidRPr="00BA715D" w:rsidRDefault="006C5C13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ashSmallGap" w:sz="4" w:space="0" w:color="auto"/>
              <w:left w:val="wave" w:sz="6" w:space="0" w:color="30ACEC" w:themeColor="accent1"/>
              <w:bottom w:val="wave" w:sz="6" w:space="0" w:color="30ACEC" w:themeColor="accent1"/>
              <w:right w:val="wave" w:sz="6" w:space="0" w:color="30ACEC" w:themeColor="accent1"/>
            </w:tcBorders>
            <w:shd w:val="clear" w:color="auto" w:fill="E29D3E" w:themeFill="accent3"/>
          </w:tcPr>
          <w:p w:rsidR="00BA2A46" w:rsidRDefault="00BA2A46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  <w:p w:rsidR="006C5C13" w:rsidRDefault="00961D38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  <w:r>
              <w:rPr>
                <w:rStyle w:val="Anne"/>
                <w:color w:val="212121" w:themeColor="text2"/>
                <w:sz w:val="16"/>
                <w:szCs w:val="16"/>
              </w:rPr>
              <w:t>14h-17h15</w:t>
            </w:r>
            <w:r w:rsidR="00CA0FE5">
              <w:rPr>
                <w:rStyle w:val="Anne"/>
                <w:color w:val="212121" w:themeColor="text2"/>
                <w:sz w:val="16"/>
                <w:szCs w:val="16"/>
              </w:rPr>
              <w:t> : CM Maths</w:t>
            </w:r>
          </w:p>
          <w:p w:rsidR="00961D38" w:rsidRPr="00BA715D" w:rsidRDefault="00961D38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  <w:r>
              <w:rPr>
                <w:rStyle w:val="Anne"/>
                <w:color w:val="212121" w:themeColor="text2"/>
                <w:sz w:val="16"/>
                <w:szCs w:val="16"/>
              </w:rPr>
              <w:t>Thémis 62</w:t>
            </w:r>
            <w:r w:rsidR="00BF1D75">
              <w:rPr>
                <w:rStyle w:val="Anne"/>
                <w:color w:val="212121" w:themeColor="text2"/>
                <w:sz w:val="16"/>
                <w:szCs w:val="16"/>
              </w:rPr>
              <w:t xml:space="preserve"> (1</w:t>
            </w:r>
            <w:r w:rsidR="00BF1D75" w:rsidRPr="00BF1D75">
              <w:rPr>
                <w:rStyle w:val="Anne"/>
                <w:color w:val="212121" w:themeColor="text2"/>
                <w:sz w:val="16"/>
                <w:szCs w:val="16"/>
                <w:vertAlign w:val="superscript"/>
              </w:rPr>
              <w:t>er</w:t>
            </w:r>
            <w:r w:rsidR="00BF1D75">
              <w:rPr>
                <w:rStyle w:val="Anne"/>
                <w:color w:val="212121" w:themeColor="text2"/>
                <w:sz w:val="16"/>
                <w:szCs w:val="16"/>
              </w:rPr>
              <w:t xml:space="preserve"> étage)</w:t>
            </w:r>
          </w:p>
        </w:tc>
        <w:tc>
          <w:tcPr>
            <w:tcW w:w="1843" w:type="dxa"/>
            <w:tcBorders>
              <w:top w:val="dashSmallGap" w:sz="4" w:space="0" w:color="auto"/>
              <w:left w:val="wave" w:sz="6" w:space="0" w:color="30ACEC" w:themeColor="accent1"/>
              <w:bottom w:val="wave" w:sz="6" w:space="0" w:color="30ACEC" w:themeColor="accent1"/>
              <w:right w:val="wave" w:sz="6" w:space="0" w:color="30ACEC" w:themeColor="accent1"/>
            </w:tcBorders>
            <w:shd w:val="clear" w:color="auto" w:fill="E29D3E" w:themeFill="accent3"/>
          </w:tcPr>
          <w:p w:rsidR="00BA2A46" w:rsidRDefault="00BA2A46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  <w:p w:rsidR="001E10F7" w:rsidRDefault="001E10F7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  <w:r>
              <w:rPr>
                <w:rStyle w:val="Anne"/>
                <w:color w:val="212121" w:themeColor="text2"/>
                <w:sz w:val="16"/>
                <w:szCs w:val="16"/>
              </w:rPr>
              <w:t>14h-17h15 : CM Maths</w:t>
            </w:r>
          </w:p>
          <w:p w:rsidR="006C5C13" w:rsidRPr="00BA715D" w:rsidRDefault="001E10F7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  <w:r>
              <w:rPr>
                <w:rStyle w:val="Anne"/>
                <w:color w:val="212121" w:themeColor="text2"/>
                <w:sz w:val="16"/>
                <w:szCs w:val="16"/>
              </w:rPr>
              <w:t>Thémis 61</w:t>
            </w:r>
            <w:r w:rsidR="00BF1D75">
              <w:rPr>
                <w:rStyle w:val="Anne"/>
                <w:color w:val="212121" w:themeColor="text2"/>
                <w:sz w:val="16"/>
                <w:szCs w:val="16"/>
              </w:rPr>
              <w:t xml:space="preserve"> (1</w:t>
            </w:r>
            <w:r w:rsidR="00BF1D75" w:rsidRPr="00BF1D75">
              <w:rPr>
                <w:rStyle w:val="Anne"/>
                <w:color w:val="212121" w:themeColor="text2"/>
                <w:sz w:val="16"/>
                <w:szCs w:val="16"/>
                <w:vertAlign w:val="superscript"/>
              </w:rPr>
              <w:t>er</w:t>
            </w:r>
            <w:r w:rsidR="00BF1D75">
              <w:rPr>
                <w:rStyle w:val="Anne"/>
                <w:color w:val="212121" w:themeColor="text2"/>
                <w:sz w:val="16"/>
                <w:szCs w:val="16"/>
              </w:rPr>
              <w:t xml:space="preserve"> étage)</w:t>
            </w:r>
          </w:p>
        </w:tc>
        <w:tc>
          <w:tcPr>
            <w:tcW w:w="1276" w:type="dxa"/>
            <w:tcBorders>
              <w:top w:val="dashSmallGap" w:sz="4" w:space="0" w:color="auto"/>
              <w:left w:val="wave" w:sz="6" w:space="0" w:color="30ACEC" w:themeColor="accent1"/>
              <w:bottom w:val="wave" w:sz="6" w:space="0" w:color="30ACEC" w:themeColor="accent1"/>
              <w:right w:val="wave" w:sz="6" w:space="0" w:color="30ACEC" w:themeColor="accent1"/>
            </w:tcBorders>
            <w:shd w:val="clear" w:color="auto" w:fill="E29D3E" w:themeFill="accent3"/>
          </w:tcPr>
          <w:p w:rsidR="006C5C13" w:rsidRPr="00BA715D" w:rsidRDefault="006C5C13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</w:tc>
      </w:tr>
      <w:tr w:rsidR="00B844C2" w:rsidTr="00381EDA">
        <w:trPr>
          <w:cantSplit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dxa"/>
            <w:vMerge w:val="restart"/>
            <w:tcBorders>
              <w:top w:val="wave" w:sz="6" w:space="0" w:color="30ACEC" w:themeColor="accent1"/>
              <w:left w:val="wave" w:sz="6" w:space="0" w:color="30ACEC" w:themeColor="accent1"/>
              <w:right w:val="wave" w:sz="6" w:space="0" w:color="30ACEC" w:themeColor="accent1"/>
            </w:tcBorders>
            <w:shd w:val="clear" w:color="auto" w:fill="E8E8E8" w:themeFill="text2" w:themeFillTint="1A"/>
            <w:textDirection w:val="btLr"/>
          </w:tcPr>
          <w:p w:rsidR="006C5C13" w:rsidRPr="00326B6E" w:rsidRDefault="006C5C13" w:rsidP="0073453B">
            <w:pPr>
              <w:pStyle w:val="Semaine"/>
              <w:rPr>
                <w:rStyle w:val="Anne"/>
                <w:color w:val="404040" w:themeColor="text1" w:themeTint="BF"/>
              </w:rPr>
            </w:pPr>
            <w:r w:rsidRPr="00326B6E">
              <w:rPr>
                <w:rStyle w:val="Anne"/>
                <w:color w:val="404040" w:themeColor="text1" w:themeTint="BF"/>
              </w:rPr>
              <w:t>Semaine</w:t>
            </w:r>
            <w:r>
              <w:rPr>
                <w:rStyle w:val="Anne"/>
                <w:color w:val="404040" w:themeColor="text1" w:themeTint="BF"/>
              </w:rPr>
              <w:t xml:space="preserve"> 2</w:t>
            </w:r>
          </w:p>
        </w:tc>
        <w:tc>
          <w:tcPr>
            <w:tcW w:w="2160" w:type="dxa"/>
            <w:tcBorders>
              <w:top w:val="wave" w:sz="6" w:space="0" w:color="30ACEC" w:themeColor="accent1"/>
              <w:left w:val="wave" w:sz="6" w:space="0" w:color="30ACEC" w:themeColor="accent1"/>
              <w:bottom w:val="wave" w:sz="6" w:space="0" w:color="D64A3B" w:themeColor="accent4"/>
              <w:right w:val="wave" w:sz="6" w:space="0" w:color="30ACEC" w:themeColor="accent1"/>
            </w:tcBorders>
            <w:shd w:val="clear" w:color="auto" w:fill="D5EEFB" w:themeFill="accent1" w:themeFillTint="33"/>
          </w:tcPr>
          <w:p w:rsidR="006C5C13" w:rsidRPr="006C5C13" w:rsidRDefault="006C5C13" w:rsidP="0073453B">
            <w:pPr>
              <w:pStyle w:val="Da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01F">
              <w:rPr>
                <w:rStyle w:val="Anne"/>
              </w:rPr>
              <w:t>10</w:t>
            </w:r>
          </w:p>
        </w:tc>
        <w:tc>
          <w:tcPr>
            <w:tcW w:w="1667" w:type="dxa"/>
            <w:tcBorders>
              <w:top w:val="wave" w:sz="6" w:space="0" w:color="30ACEC" w:themeColor="accent1"/>
              <w:left w:val="wave" w:sz="6" w:space="0" w:color="30ACEC" w:themeColor="accent1"/>
              <w:bottom w:val="wave" w:sz="6" w:space="0" w:color="D64A3B" w:themeColor="accent4"/>
              <w:right w:val="wave" w:sz="6" w:space="0" w:color="30ACEC" w:themeColor="accent1"/>
            </w:tcBorders>
            <w:shd w:val="clear" w:color="auto" w:fill="D5EEFB" w:themeFill="accent1" w:themeFillTint="33"/>
          </w:tcPr>
          <w:p w:rsidR="006C5C13" w:rsidRPr="0073301F" w:rsidRDefault="006C5C13" w:rsidP="0073453B">
            <w:pPr>
              <w:pStyle w:val="Da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</w:rPr>
            </w:pPr>
            <w:r w:rsidRPr="0073301F">
              <w:rPr>
                <w:rStyle w:val="Anne"/>
              </w:rPr>
              <w:t>11</w:t>
            </w:r>
          </w:p>
        </w:tc>
        <w:tc>
          <w:tcPr>
            <w:tcW w:w="1417" w:type="dxa"/>
            <w:tcBorders>
              <w:top w:val="wave" w:sz="6" w:space="0" w:color="30ACEC" w:themeColor="accent1"/>
              <w:left w:val="wave" w:sz="6" w:space="0" w:color="30ACEC" w:themeColor="accent1"/>
              <w:bottom w:val="wave" w:sz="6" w:space="0" w:color="D64A3B" w:themeColor="accent4"/>
              <w:right w:val="wave" w:sz="6" w:space="0" w:color="30ACEC" w:themeColor="accent1"/>
            </w:tcBorders>
            <w:shd w:val="clear" w:color="auto" w:fill="D5EEFB" w:themeFill="accent1" w:themeFillTint="33"/>
          </w:tcPr>
          <w:p w:rsidR="006C5C13" w:rsidRPr="0073301F" w:rsidRDefault="006C5C13" w:rsidP="0073453B">
            <w:pPr>
              <w:pStyle w:val="Da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</w:rPr>
            </w:pPr>
            <w:r w:rsidRPr="0073301F">
              <w:rPr>
                <w:rStyle w:val="Anne"/>
              </w:rPr>
              <w:t>12</w:t>
            </w:r>
          </w:p>
        </w:tc>
        <w:tc>
          <w:tcPr>
            <w:tcW w:w="1701" w:type="dxa"/>
            <w:tcBorders>
              <w:top w:val="wave" w:sz="6" w:space="0" w:color="30ACEC" w:themeColor="accent1"/>
              <w:left w:val="wave" w:sz="6" w:space="0" w:color="30ACEC" w:themeColor="accent1"/>
              <w:bottom w:val="wave" w:sz="6" w:space="0" w:color="D64A3B" w:themeColor="accent4"/>
              <w:right w:val="wave" w:sz="6" w:space="0" w:color="30ACEC" w:themeColor="accent1"/>
            </w:tcBorders>
            <w:shd w:val="clear" w:color="auto" w:fill="D5EEFB" w:themeFill="accent1" w:themeFillTint="33"/>
          </w:tcPr>
          <w:p w:rsidR="006C5C13" w:rsidRPr="0073301F" w:rsidRDefault="006C5C13" w:rsidP="0073453B">
            <w:pPr>
              <w:pStyle w:val="Da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</w:rPr>
            </w:pPr>
            <w:r w:rsidRPr="0073301F">
              <w:rPr>
                <w:rStyle w:val="Anne"/>
              </w:rPr>
              <w:t>13</w:t>
            </w:r>
          </w:p>
        </w:tc>
        <w:tc>
          <w:tcPr>
            <w:tcW w:w="1843" w:type="dxa"/>
            <w:tcBorders>
              <w:top w:val="wave" w:sz="6" w:space="0" w:color="30ACEC" w:themeColor="accent1"/>
              <w:left w:val="wave" w:sz="6" w:space="0" w:color="30ACEC" w:themeColor="accent1"/>
              <w:bottom w:val="wave" w:sz="6" w:space="0" w:color="D64A3B" w:themeColor="accent4"/>
              <w:right w:val="wave" w:sz="6" w:space="0" w:color="30ACEC" w:themeColor="accent1"/>
            </w:tcBorders>
            <w:shd w:val="clear" w:color="auto" w:fill="D5EEFB" w:themeFill="accent1" w:themeFillTint="33"/>
          </w:tcPr>
          <w:p w:rsidR="006C5C13" w:rsidRPr="0073301F" w:rsidRDefault="006C5C13" w:rsidP="0073453B">
            <w:pPr>
              <w:pStyle w:val="Da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</w:rPr>
            </w:pPr>
            <w:r w:rsidRPr="0073301F">
              <w:rPr>
                <w:rStyle w:val="Anne"/>
              </w:rPr>
              <w:t>14</w:t>
            </w:r>
          </w:p>
        </w:tc>
        <w:tc>
          <w:tcPr>
            <w:tcW w:w="1276" w:type="dxa"/>
            <w:tcBorders>
              <w:top w:val="wave" w:sz="6" w:space="0" w:color="30ACEC" w:themeColor="accent1"/>
              <w:left w:val="wave" w:sz="6" w:space="0" w:color="30ACEC" w:themeColor="accent1"/>
              <w:bottom w:val="wave" w:sz="6" w:space="0" w:color="D64A3B" w:themeColor="accent4"/>
              <w:right w:val="wave" w:sz="6" w:space="0" w:color="30ACEC" w:themeColor="accent1"/>
            </w:tcBorders>
            <w:shd w:val="clear" w:color="auto" w:fill="D5EEFB" w:themeFill="accent1" w:themeFillTint="33"/>
          </w:tcPr>
          <w:p w:rsidR="006C5C13" w:rsidRPr="0073301F" w:rsidRDefault="006C5C13" w:rsidP="0073453B">
            <w:pPr>
              <w:pStyle w:val="Da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</w:rPr>
            </w:pPr>
            <w:r w:rsidRPr="0073301F">
              <w:rPr>
                <w:rStyle w:val="Anne"/>
              </w:rPr>
              <w:t>15-16</w:t>
            </w:r>
          </w:p>
        </w:tc>
      </w:tr>
      <w:tr w:rsidR="00BA2A46" w:rsidTr="00381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dxa"/>
            <w:vMerge/>
            <w:tcBorders>
              <w:left w:val="wave" w:sz="6" w:space="0" w:color="30ACEC" w:themeColor="accent1"/>
              <w:right w:val="wave" w:sz="6" w:space="0" w:color="30ACEC" w:themeColor="accent1"/>
            </w:tcBorders>
            <w:shd w:val="clear" w:color="auto" w:fill="E8E8E8" w:themeFill="text2" w:themeFillTint="1A"/>
            <w:textDirection w:val="btLr"/>
          </w:tcPr>
          <w:p w:rsidR="00BA2A46" w:rsidRPr="00326B6E" w:rsidRDefault="00BA2A46" w:rsidP="0073453B">
            <w:pPr>
              <w:pStyle w:val="Semaine"/>
              <w:rPr>
                <w:rStyle w:val="Anne"/>
                <w:color w:val="404040" w:themeColor="text1" w:themeTint="BF"/>
              </w:rPr>
            </w:pPr>
          </w:p>
        </w:tc>
        <w:tc>
          <w:tcPr>
            <w:tcW w:w="2160" w:type="dxa"/>
            <w:tcBorders>
              <w:top w:val="wave" w:sz="6" w:space="0" w:color="D64A3B" w:themeColor="accent4"/>
              <w:left w:val="wave" w:sz="6" w:space="0" w:color="30ACEC" w:themeColor="accent1"/>
              <w:bottom w:val="dashSmallGap" w:sz="4" w:space="0" w:color="auto"/>
              <w:right w:val="wave" w:sz="6" w:space="0" w:color="30ACEC" w:themeColor="accent1"/>
            </w:tcBorders>
          </w:tcPr>
          <w:p w:rsidR="00BA2A46" w:rsidRDefault="00BA2A46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  <w:p w:rsidR="00BA2A46" w:rsidRDefault="00BA2A46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  <w:r>
              <w:rPr>
                <w:rStyle w:val="Anne"/>
                <w:color w:val="212121" w:themeColor="text2"/>
                <w:sz w:val="16"/>
                <w:szCs w:val="16"/>
              </w:rPr>
              <w:t>8h15-10h15 : TD LIFAP1</w:t>
            </w:r>
          </w:p>
          <w:p w:rsidR="00BA2A46" w:rsidRDefault="00BA2A46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  <w:r>
              <w:rPr>
                <w:rStyle w:val="Anne"/>
                <w:color w:val="212121" w:themeColor="text2"/>
                <w:sz w:val="16"/>
                <w:szCs w:val="16"/>
              </w:rPr>
              <w:t>Nautibus TD11</w:t>
            </w:r>
          </w:p>
          <w:p w:rsidR="00BA2A46" w:rsidRDefault="00BA2A46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  <w:p w:rsidR="00BA2A46" w:rsidRPr="00BA715D" w:rsidRDefault="00BA2A46" w:rsidP="0073453B">
            <w:pPr>
              <w:pStyle w:val="Textedecalendri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15D">
              <w:t>10h30-13h : TP4 LIFAP1</w:t>
            </w:r>
          </w:p>
          <w:p w:rsidR="00BA2A46" w:rsidRPr="00BA715D" w:rsidRDefault="00BA2A46" w:rsidP="0073453B">
            <w:pPr>
              <w:pStyle w:val="Textedecalendri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15D">
              <w:t>Salle TP3/TP4</w:t>
            </w:r>
          </w:p>
          <w:p w:rsidR="00BA2A46" w:rsidRDefault="00BA2A46" w:rsidP="0073453B">
            <w:pPr>
              <w:pStyle w:val="Textedecalendri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15D">
              <w:t>Nautibus</w:t>
            </w:r>
          </w:p>
          <w:p w:rsidR="00BA2A46" w:rsidRPr="00BA715D" w:rsidRDefault="00BA2A46" w:rsidP="0073453B">
            <w:pPr>
              <w:pStyle w:val="Textedecalendri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</w:rPr>
            </w:pPr>
          </w:p>
        </w:tc>
        <w:tc>
          <w:tcPr>
            <w:tcW w:w="1667" w:type="dxa"/>
            <w:tcBorders>
              <w:top w:val="wave" w:sz="6" w:space="0" w:color="D64A3B" w:themeColor="accent4"/>
              <w:left w:val="wave" w:sz="6" w:space="0" w:color="30ACEC" w:themeColor="accent1"/>
              <w:bottom w:val="dashSmallGap" w:sz="4" w:space="0" w:color="auto"/>
              <w:right w:val="wave" w:sz="6" w:space="0" w:color="30ACEC" w:themeColor="accent1"/>
            </w:tcBorders>
          </w:tcPr>
          <w:p w:rsidR="00BA2A46" w:rsidRDefault="00BA2A46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BA2A46" w:rsidRPr="00BA715D" w:rsidRDefault="00BA2A46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BA715D">
              <w:rPr>
                <w:sz w:val="16"/>
                <w:szCs w:val="16"/>
              </w:rPr>
              <w:t>0h-12h : CM Maths</w:t>
            </w:r>
          </w:p>
          <w:p w:rsidR="00BA2A46" w:rsidRPr="00BA715D" w:rsidRDefault="00BA2A46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  <w:r w:rsidRPr="00BA715D">
              <w:rPr>
                <w:sz w:val="16"/>
                <w:szCs w:val="16"/>
              </w:rPr>
              <w:t>Amphi JORDAN</w:t>
            </w:r>
          </w:p>
        </w:tc>
        <w:tc>
          <w:tcPr>
            <w:tcW w:w="1417" w:type="dxa"/>
            <w:tcBorders>
              <w:top w:val="wave" w:sz="6" w:space="0" w:color="D64A3B" w:themeColor="accent4"/>
              <w:left w:val="wave" w:sz="6" w:space="0" w:color="30ACEC" w:themeColor="accent1"/>
              <w:bottom w:val="dashSmallGap" w:sz="4" w:space="0" w:color="auto"/>
              <w:right w:val="wave" w:sz="6" w:space="0" w:color="30ACEC" w:themeColor="accent1"/>
            </w:tcBorders>
          </w:tcPr>
          <w:p w:rsidR="00BA2A46" w:rsidRPr="00BA715D" w:rsidRDefault="00BA2A46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wave" w:sz="6" w:space="0" w:color="D64A3B" w:themeColor="accent4"/>
              <w:left w:val="wave" w:sz="6" w:space="0" w:color="30ACEC" w:themeColor="accent1"/>
              <w:bottom w:val="dashSmallGap" w:sz="4" w:space="0" w:color="auto"/>
              <w:right w:val="wave" w:sz="6" w:space="0" w:color="30ACEC" w:themeColor="accent1"/>
            </w:tcBorders>
          </w:tcPr>
          <w:p w:rsidR="00BA2A46" w:rsidRDefault="00BA2A46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  <w:p w:rsidR="00B7031F" w:rsidRDefault="00B7031F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  <w:r>
              <w:rPr>
                <w:rStyle w:val="Anne"/>
                <w:color w:val="212121" w:themeColor="text2"/>
                <w:sz w:val="16"/>
                <w:szCs w:val="16"/>
              </w:rPr>
              <w:t>7h45-9h45 : CM Maths</w:t>
            </w:r>
          </w:p>
          <w:p w:rsidR="00B7031F" w:rsidRDefault="00B7031F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  <w:r>
              <w:rPr>
                <w:rStyle w:val="Anne"/>
                <w:color w:val="212121" w:themeColor="text2"/>
                <w:sz w:val="16"/>
                <w:szCs w:val="16"/>
              </w:rPr>
              <w:t>Amphi JORDAN</w:t>
            </w:r>
          </w:p>
          <w:p w:rsidR="00B7031F" w:rsidRDefault="00B7031F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  <w:p w:rsidR="00B7031F" w:rsidRDefault="00B7031F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  <w:r>
              <w:rPr>
                <w:rStyle w:val="Anne"/>
                <w:color w:val="212121" w:themeColor="text2"/>
                <w:sz w:val="16"/>
                <w:szCs w:val="16"/>
              </w:rPr>
              <w:t>10h-12h : CM Maths</w:t>
            </w:r>
          </w:p>
          <w:p w:rsidR="00B7031F" w:rsidRDefault="00B7031F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  <w:r>
              <w:rPr>
                <w:rStyle w:val="Anne"/>
                <w:color w:val="212121" w:themeColor="text2"/>
                <w:sz w:val="16"/>
                <w:szCs w:val="16"/>
              </w:rPr>
              <w:t>Amphi JORDAN</w:t>
            </w:r>
          </w:p>
          <w:p w:rsidR="004F6EAF" w:rsidRPr="00BA715D" w:rsidRDefault="004F6EAF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wave" w:sz="6" w:space="0" w:color="D64A3B" w:themeColor="accent4"/>
              <w:left w:val="wave" w:sz="6" w:space="0" w:color="30ACEC" w:themeColor="accent1"/>
              <w:bottom w:val="dashSmallGap" w:sz="4" w:space="0" w:color="auto"/>
              <w:right w:val="wave" w:sz="6" w:space="0" w:color="30ACEC" w:themeColor="accent1"/>
            </w:tcBorders>
          </w:tcPr>
          <w:p w:rsidR="00BA2A46" w:rsidRDefault="00BA2A46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  <w:p w:rsidR="00DC0861" w:rsidRDefault="00DC0861" w:rsidP="0073453B">
            <w:pPr>
              <w:pStyle w:val="Textedecalendri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10h30-13h : TP5 LIFAP1</w:t>
            </w:r>
          </w:p>
          <w:p w:rsidR="00DC0861" w:rsidRDefault="00DC0861" w:rsidP="0073453B">
            <w:pPr>
              <w:pStyle w:val="Textedecalendri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Salle TP3/TP4</w:t>
            </w:r>
          </w:p>
          <w:p w:rsidR="00DC0861" w:rsidRDefault="00DC0861" w:rsidP="0073453B">
            <w:pPr>
              <w:pStyle w:val="Textedecalendri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Nautibus</w:t>
            </w:r>
          </w:p>
          <w:p w:rsidR="00BF1D75" w:rsidRPr="00BA715D" w:rsidRDefault="00BF1D75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wave" w:sz="6" w:space="0" w:color="D64A3B" w:themeColor="accent4"/>
              <w:left w:val="wave" w:sz="6" w:space="0" w:color="30ACEC" w:themeColor="accent1"/>
              <w:bottom w:val="dashSmallGap" w:sz="4" w:space="0" w:color="auto"/>
              <w:right w:val="wave" w:sz="6" w:space="0" w:color="30ACEC" w:themeColor="accent1"/>
            </w:tcBorders>
          </w:tcPr>
          <w:p w:rsidR="00BA2A46" w:rsidRPr="00BA715D" w:rsidRDefault="00BA2A46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</w:tc>
      </w:tr>
      <w:tr w:rsidR="00BA2A46" w:rsidTr="00381EDA">
        <w:trPr>
          <w:cantSplit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dxa"/>
            <w:vMerge/>
            <w:tcBorders>
              <w:left w:val="wave" w:sz="6" w:space="0" w:color="30ACEC" w:themeColor="accent1"/>
              <w:bottom w:val="wave" w:sz="6" w:space="0" w:color="30ACEC" w:themeColor="accent1"/>
              <w:right w:val="wave" w:sz="6" w:space="0" w:color="30ACEC" w:themeColor="accent1"/>
            </w:tcBorders>
            <w:shd w:val="clear" w:color="auto" w:fill="E8E8E8" w:themeFill="text2" w:themeFillTint="1A"/>
          </w:tcPr>
          <w:p w:rsidR="00BA2A46" w:rsidRPr="00704E5B" w:rsidRDefault="00BA2A46" w:rsidP="0073453B">
            <w:pPr>
              <w:pStyle w:val="Semaine"/>
              <w:rPr>
                <w:rStyle w:val="Anne"/>
                <w:color w:val="404040" w:themeColor="text1" w:themeTint="BF"/>
              </w:rPr>
            </w:pPr>
          </w:p>
        </w:tc>
        <w:tc>
          <w:tcPr>
            <w:tcW w:w="2160" w:type="dxa"/>
            <w:tcBorders>
              <w:top w:val="dashSmallGap" w:sz="4" w:space="0" w:color="auto"/>
              <w:left w:val="wave" w:sz="6" w:space="0" w:color="30ACEC" w:themeColor="accent1"/>
              <w:bottom w:val="wave" w:sz="6" w:space="0" w:color="30ACEC" w:themeColor="accent1"/>
              <w:right w:val="wave" w:sz="6" w:space="0" w:color="30ACEC" w:themeColor="accent1"/>
            </w:tcBorders>
            <w:shd w:val="clear" w:color="auto" w:fill="E29D3E" w:themeFill="accent3"/>
          </w:tcPr>
          <w:p w:rsidR="00BA2A46" w:rsidRDefault="00BA2A46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  <w:p w:rsidR="00BA2A46" w:rsidRPr="00BA715D" w:rsidRDefault="00BA2A46" w:rsidP="0073453B">
            <w:pPr>
              <w:pStyle w:val="Textedecalendri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14h-15h30 : </w:t>
            </w:r>
            <w:r w:rsidRPr="00BA715D">
              <w:t>CM4 LIFAP1</w:t>
            </w:r>
          </w:p>
          <w:p w:rsidR="00BA2A46" w:rsidRPr="00BA715D" w:rsidRDefault="00BA2A46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Amphi </w:t>
            </w:r>
            <w:r w:rsidRPr="00BA715D">
              <w:rPr>
                <w:sz w:val="16"/>
                <w:szCs w:val="16"/>
              </w:rPr>
              <w:t>ASTREE 13</w:t>
            </w:r>
          </w:p>
        </w:tc>
        <w:tc>
          <w:tcPr>
            <w:tcW w:w="1667" w:type="dxa"/>
            <w:tcBorders>
              <w:top w:val="dashSmallGap" w:sz="4" w:space="0" w:color="auto"/>
              <w:left w:val="wave" w:sz="6" w:space="0" w:color="30ACEC" w:themeColor="accent1"/>
              <w:bottom w:val="wave" w:sz="6" w:space="0" w:color="30ACEC" w:themeColor="accent1"/>
              <w:right w:val="wave" w:sz="6" w:space="0" w:color="30ACEC" w:themeColor="accent1"/>
            </w:tcBorders>
            <w:shd w:val="clear" w:color="auto" w:fill="E29D3E" w:themeFill="accent3"/>
          </w:tcPr>
          <w:p w:rsidR="00BA2A46" w:rsidRDefault="00BA2A46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  <w:p w:rsidR="00B826E2" w:rsidRDefault="00B826E2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  <w:r>
              <w:rPr>
                <w:rStyle w:val="Anne"/>
                <w:color w:val="212121" w:themeColor="text2"/>
                <w:sz w:val="16"/>
                <w:szCs w:val="16"/>
              </w:rPr>
              <w:t>14h-16h : TD LIFAP1</w:t>
            </w:r>
          </w:p>
          <w:p w:rsidR="00B826E2" w:rsidRPr="00BA715D" w:rsidRDefault="00B826E2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  <w:r>
              <w:rPr>
                <w:rStyle w:val="Anne"/>
                <w:color w:val="212121" w:themeColor="text2"/>
                <w:sz w:val="16"/>
                <w:szCs w:val="16"/>
              </w:rPr>
              <w:t>Nautibus TD11</w:t>
            </w:r>
          </w:p>
        </w:tc>
        <w:tc>
          <w:tcPr>
            <w:tcW w:w="1417" w:type="dxa"/>
            <w:tcBorders>
              <w:top w:val="dashSmallGap" w:sz="4" w:space="0" w:color="auto"/>
              <w:left w:val="wave" w:sz="6" w:space="0" w:color="30ACEC" w:themeColor="accent1"/>
              <w:bottom w:val="wave" w:sz="6" w:space="0" w:color="30ACEC" w:themeColor="accent1"/>
              <w:right w:val="wave" w:sz="6" w:space="0" w:color="30ACEC" w:themeColor="accent1"/>
            </w:tcBorders>
            <w:shd w:val="clear" w:color="auto" w:fill="E29D3E" w:themeFill="accent3"/>
          </w:tcPr>
          <w:p w:rsidR="00BA2A46" w:rsidRPr="00BA715D" w:rsidRDefault="00BA2A46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ashSmallGap" w:sz="4" w:space="0" w:color="auto"/>
              <w:left w:val="wave" w:sz="6" w:space="0" w:color="30ACEC" w:themeColor="accent1"/>
              <w:bottom w:val="wave" w:sz="6" w:space="0" w:color="30ACEC" w:themeColor="accent1"/>
              <w:right w:val="wave" w:sz="6" w:space="0" w:color="30ACEC" w:themeColor="accent1"/>
            </w:tcBorders>
            <w:shd w:val="clear" w:color="auto" w:fill="E29D3E" w:themeFill="accent3"/>
          </w:tcPr>
          <w:p w:rsidR="00BA2A46" w:rsidRDefault="00BA2A46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  <w:p w:rsidR="00BF1D75" w:rsidRDefault="00BF1D75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  <w:r>
              <w:rPr>
                <w:rStyle w:val="Anne"/>
                <w:color w:val="212121" w:themeColor="text2"/>
                <w:sz w:val="16"/>
                <w:szCs w:val="16"/>
              </w:rPr>
              <w:t>14h-17h15 : CM Maths</w:t>
            </w:r>
          </w:p>
          <w:p w:rsidR="00BF1D75" w:rsidRPr="00BA715D" w:rsidRDefault="00BF1D75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  <w:r>
              <w:rPr>
                <w:rStyle w:val="Anne"/>
                <w:color w:val="212121" w:themeColor="text2"/>
                <w:sz w:val="16"/>
                <w:szCs w:val="16"/>
              </w:rPr>
              <w:t>Thémis 62 (1</w:t>
            </w:r>
            <w:r w:rsidRPr="00BF1D75">
              <w:rPr>
                <w:rStyle w:val="Anne"/>
                <w:color w:val="212121" w:themeColor="text2"/>
                <w:sz w:val="16"/>
                <w:szCs w:val="16"/>
                <w:vertAlign w:val="superscript"/>
              </w:rPr>
              <w:t>er</w:t>
            </w:r>
            <w:r>
              <w:rPr>
                <w:rStyle w:val="Anne"/>
                <w:color w:val="212121" w:themeColor="text2"/>
                <w:sz w:val="16"/>
                <w:szCs w:val="16"/>
              </w:rPr>
              <w:t xml:space="preserve"> étage)</w:t>
            </w:r>
          </w:p>
        </w:tc>
        <w:tc>
          <w:tcPr>
            <w:tcW w:w="1843" w:type="dxa"/>
            <w:tcBorders>
              <w:top w:val="dashSmallGap" w:sz="4" w:space="0" w:color="auto"/>
              <w:left w:val="wave" w:sz="6" w:space="0" w:color="30ACEC" w:themeColor="accent1"/>
              <w:bottom w:val="wave" w:sz="6" w:space="0" w:color="30ACEC" w:themeColor="accent1"/>
              <w:right w:val="wave" w:sz="6" w:space="0" w:color="30ACEC" w:themeColor="accent1"/>
            </w:tcBorders>
            <w:shd w:val="clear" w:color="auto" w:fill="E29D3E" w:themeFill="accent3"/>
          </w:tcPr>
          <w:p w:rsidR="00BA2A46" w:rsidRDefault="00BA2A46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  <w:p w:rsidR="00DC0861" w:rsidRDefault="00DC0861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  <w:r>
              <w:rPr>
                <w:rStyle w:val="Anne"/>
                <w:color w:val="212121" w:themeColor="text2"/>
                <w:sz w:val="16"/>
                <w:szCs w:val="16"/>
              </w:rPr>
              <w:t>14h-17h15 : CM Maths</w:t>
            </w:r>
          </w:p>
          <w:p w:rsidR="00DC0861" w:rsidRPr="00BA715D" w:rsidRDefault="00DC0861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  <w:r>
              <w:rPr>
                <w:rStyle w:val="Anne"/>
                <w:color w:val="212121" w:themeColor="text2"/>
                <w:sz w:val="16"/>
                <w:szCs w:val="16"/>
              </w:rPr>
              <w:t>Thémis 61 (1</w:t>
            </w:r>
            <w:r w:rsidRPr="00BF1D75">
              <w:rPr>
                <w:rStyle w:val="Anne"/>
                <w:color w:val="212121" w:themeColor="text2"/>
                <w:sz w:val="16"/>
                <w:szCs w:val="16"/>
                <w:vertAlign w:val="superscript"/>
              </w:rPr>
              <w:t>er</w:t>
            </w:r>
            <w:r>
              <w:rPr>
                <w:rStyle w:val="Anne"/>
                <w:color w:val="212121" w:themeColor="text2"/>
                <w:sz w:val="16"/>
                <w:szCs w:val="16"/>
              </w:rPr>
              <w:t xml:space="preserve"> étage)</w:t>
            </w:r>
          </w:p>
        </w:tc>
        <w:tc>
          <w:tcPr>
            <w:tcW w:w="1276" w:type="dxa"/>
            <w:tcBorders>
              <w:top w:val="dashSmallGap" w:sz="4" w:space="0" w:color="auto"/>
              <w:left w:val="wave" w:sz="6" w:space="0" w:color="30ACEC" w:themeColor="accent1"/>
              <w:bottom w:val="wave" w:sz="6" w:space="0" w:color="30ACEC" w:themeColor="accent1"/>
              <w:right w:val="wave" w:sz="6" w:space="0" w:color="30ACEC" w:themeColor="accent1"/>
            </w:tcBorders>
            <w:shd w:val="clear" w:color="auto" w:fill="E29D3E" w:themeFill="accent3"/>
          </w:tcPr>
          <w:p w:rsidR="00BA2A46" w:rsidRPr="00BA715D" w:rsidRDefault="00BA2A46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</w:tc>
      </w:tr>
      <w:tr w:rsidR="00BA2A46" w:rsidTr="00381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dxa"/>
            <w:vMerge w:val="restart"/>
            <w:tcBorders>
              <w:top w:val="wave" w:sz="6" w:space="0" w:color="30ACEC" w:themeColor="accent1"/>
              <w:left w:val="wave" w:sz="6" w:space="0" w:color="30ACEC" w:themeColor="accent1"/>
              <w:right w:val="wave" w:sz="6" w:space="0" w:color="30ACEC" w:themeColor="accent1"/>
            </w:tcBorders>
            <w:shd w:val="clear" w:color="auto" w:fill="E8E8E8" w:themeFill="text2" w:themeFillTint="1A"/>
            <w:textDirection w:val="btLr"/>
          </w:tcPr>
          <w:p w:rsidR="00BA2A46" w:rsidRPr="0073301F" w:rsidRDefault="00BA2A46" w:rsidP="0073453B">
            <w:pPr>
              <w:pStyle w:val="Semaine"/>
              <w:ind w:left="113" w:right="113"/>
              <w:rPr>
                <w:rStyle w:val="Anne"/>
                <w:color w:val="404040" w:themeColor="text1" w:themeTint="BF"/>
              </w:rPr>
            </w:pPr>
            <w:r w:rsidRPr="0073301F">
              <w:rPr>
                <w:rStyle w:val="Anne"/>
                <w:color w:val="404040" w:themeColor="text1" w:themeTint="BF"/>
              </w:rPr>
              <w:t xml:space="preserve">Semaine </w:t>
            </w:r>
            <w:r>
              <w:rPr>
                <w:rStyle w:val="Anne"/>
                <w:color w:val="404040" w:themeColor="text1" w:themeTint="BF"/>
              </w:rPr>
              <w:t>3</w:t>
            </w:r>
          </w:p>
        </w:tc>
        <w:tc>
          <w:tcPr>
            <w:tcW w:w="2160" w:type="dxa"/>
            <w:tcBorders>
              <w:top w:val="wave" w:sz="6" w:space="0" w:color="30ACEC" w:themeColor="accent1"/>
              <w:left w:val="wave" w:sz="6" w:space="0" w:color="30ACEC" w:themeColor="accent1"/>
              <w:bottom w:val="wave" w:sz="6" w:space="0" w:color="D64A3B" w:themeColor="accent4"/>
              <w:right w:val="wave" w:sz="6" w:space="0" w:color="30ACEC" w:themeColor="accent1"/>
            </w:tcBorders>
            <w:shd w:val="clear" w:color="auto" w:fill="D5EEFB" w:themeFill="accent1" w:themeFillTint="33"/>
          </w:tcPr>
          <w:p w:rsidR="00BA2A46" w:rsidRPr="0073301F" w:rsidRDefault="00BA2A46" w:rsidP="0073453B">
            <w:pPr>
              <w:pStyle w:val="Da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</w:rPr>
            </w:pPr>
            <w:r w:rsidRPr="0073301F">
              <w:rPr>
                <w:rStyle w:val="Anne"/>
              </w:rPr>
              <w:t>17</w:t>
            </w:r>
          </w:p>
        </w:tc>
        <w:tc>
          <w:tcPr>
            <w:tcW w:w="1667" w:type="dxa"/>
            <w:tcBorders>
              <w:top w:val="wave" w:sz="6" w:space="0" w:color="30ACEC" w:themeColor="accent1"/>
              <w:left w:val="wave" w:sz="6" w:space="0" w:color="30ACEC" w:themeColor="accent1"/>
              <w:bottom w:val="wave" w:sz="6" w:space="0" w:color="D64A3B" w:themeColor="accent4"/>
              <w:right w:val="wave" w:sz="6" w:space="0" w:color="30ACEC" w:themeColor="accent1"/>
            </w:tcBorders>
            <w:shd w:val="clear" w:color="auto" w:fill="D5EEFB" w:themeFill="accent1" w:themeFillTint="33"/>
          </w:tcPr>
          <w:p w:rsidR="00BA2A46" w:rsidRPr="0073301F" w:rsidRDefault="00BA2A46" w:rsidP="0073453B">
            <w:pPr>
              <w:pStyle w:val="Da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</w:rPr>
            </w:pPr>
            <w:r w:rsidRPr="0073301F">
              <w:rPr>
                <w:rStyle w:val="Anne"/>
              </w:rPr>
              <w:t>18</w:t>
            </w:r>
          </w:p>
        </w:tc>
        <w:tc>
          <w:tcPr>
            <w:tcW w:w="1417" w:type="dxa"/>
            <w:tcBorders>
              <w:top w:val="wave" w:sz="6" w:space="0" w:color="30ACEC" w:themeColor="accent1"/>
              <w:left w:val="wave" w:sz="6" w:space="0" w:color="30ACEC" w:themeColor="accent1"/>
              <w:bottom w:val="wave" w:sz="6" w:space="0" w:color="D64A3B" w:themeColor="accent4"/>
              <w:right w:val="wave" w:sz="6" w:space="0" w:color="30ACEC" w:themeColor="accent1"/>
            </w:tcBorders>
            <w:shd w:val="clear" w:color="auto" w:fill="D5EEFB" w:themeFill="accent1" w:themeFillTint="33"/>
          </w:tcPr>
          <w:p w:rsidR="00BA2A46" w:rsidRPr="0073301F" w:rsidRDefault="00BA2A46" w:rsidP="0073453B">
            <w:pPr>
              <w:pStyle w:val="Da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</w:rPr>
            </w:pPr>
            <w:r w:rsidRPr="0073301F">
              <w:rPr>
                <w:rStyle w:val="Anne"/>
              </w:rPr>
              <w:t>19</w:t>
            </w:r>
          </w:p>
        </w:tc>
        <w:tc>
          <w:tcPr>
            <w:tcW w:w="1701" w:type="dxa"/>
            <w:tcBorders>
              <w:top w:val="wave" w:sz="6" w:space="0" w:color="30ACEC" w:themeColor="accent1"/>
              <w:left w:val="wave" w:sz="6" w:space="0" w:color="30ACEC" w:themeColor="accent1"/>
              <w:bottom w:val="wave" w:sz="6" w:space="0" w:color="D64A3B" w:themeColor="accent4"/>
              <w:right w:val="wave" w:sz="6" w:space="0" w:color="30ACEC" w:themeColor="accent1"/>
            </w:tcBorders>
            <w:shd w:val="clear" w:color="auto" w:fill="D5EEFB" w:themeFill="accent1" w:themeFillTint="33"/>
          </w:tcPr>
          <w:p w:rsidR="00BA2A46" w:rsidRPr="0073301F" w:rsidRDefault="00BA2A46" w:rsidP="0073453B">
            <w:pPr>
              <w:pStyle w:val="Da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</w:rPr>
            </w:pPr>
            <w:r w:rsidRPr="0073301F">
              <w:rPr>
                <w:rStyle w:val="Anne"/>
              </w:rPr>
              <w:t>20</w:t>
            </w:r>
          </w:p>
        </w:tc>
        <w:tc>
          <w:tcPr>
            <w:tcW w:w="1843" w:type="dxa"/>
            <w:tcBorders>
              <w:top w:val="wave" w:sz="6" w:space="0" w:color="30ACEC" w:themeColor="accent1"/>
              <w:left w:val="wave" w:sz="6" w:space="0" w:color="30ACEC" w:themeColor="accent1"/>
              <w:bottom w:val="wave" w:sz="6" w:space="0" w:color="D64A3B" w:themeColor="accent4"/>
              <w:right w:val="wave" w:sz="6" w:space="0" w:color="30ACEC" w:themeColor="accent1"/>
            </w:tcBorders>
            <w:shd w:val="clear" w:color="auto" w:fill="D5EEFB" w:themeFill="accent1" w:themeFillTint="33"/>
          </w:tcPr>
          <w:p w:rsidR="00BA2A46" w:rsidRPr="0073301F" w:rsidRDefault="00BA2A46" w:rsidP="0073453B">
            <w:pPr>
              <w:pStyle w:val="Da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</w:rPr>
            </w:pPr>
            <w:r w:rsidRPr="0073301F">
              <w:rPr>
                <w:rStyle w:val="Anne"/>
              </w:rPr>
              <w:t>21</w:t>
            </w:r>
          </w:p>
        </w:tc>
        <w:tc>
          <w:tcPr>
            <w:tcW w:w="1276" w:type="dxa"/>
            <w:tcBorders>
              <w:top w:val="wave" w:sz="6" w:space="0" w:color="30ACEC" w:themeColor="accent1"/>
              <w:left w:val="wave" w:sz="6" w:space="0" w:color="30ACEC" w:themeColor="accent1"/>
              <w:bottom w:val="wave" w:sz="6" w:space="0" w:color="D64A3B" w:themeColor="accent4"/>
              <w:right w:val="wave" w:sz="6" w:space="0" w:color="30ACEC" w:themeColor="accent1"/>
            </w:tcBorders>
            <w:shd w:val="clear" w:color="auto" w:fill="D5EEFB" w:themeFill="accent1" w:themeFillTint="33"/>
          </w:tcPr>
          <w:p w:rsidR="00BA2A46" w:rsidRPr="0073301F" w:rsidRDefault="00BA2A46" w:rsidP="0073453B">
            <w:pPr>
              <w:pStyle w:val="Da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</w:rPr>
            </w:pPr>
            <w:r w:rsidRPr="0073301F">
              <w:rPr>
                <w:rStyle w:val="Anne"/>
              </w:rPr>
              <w:t>22</w:t>
            </w:r>
            <w:r>
              <w:rPr>
                <w:rStyle w:val="Anne"/>
              </w:rPr>
              <w:t>-23</w:t>
            </w:r>
          </w:p>
        </w:tc>
      </w:tr>
      <w:tr w:rsidR="003B503E" w:rsidTr="00381EDA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dxa"/>
            <w:vMerge/>
            <w:tcBorders>
              <w:left w:val="wave" w:sz="6" w:space="0" w:color="30ACEC" w:themeColor="accent1"/>
              <w:right w:val="wave" w:sz="6" w:space="0" w:color="30ACEC" w:themeColor="accent1"/>
            </w:tcBorders>
            <w:shd w:val="clear" w:color="auto" w:fill="E8E8E8" w:themeFill="text2" w:themeFillTint="1A"/>
            <w:textDirection w:val="btLr"/>
          </w:tcPr>
          <w:p w:rsidR="003B503E" w:rsidRPr="0073301F" w:rsidRDefault="003B503E" w:rsidP="0073453B">
            <w:pPr>
              <w:pStyle w:val="Semaine"/>
              <w:ind w:left="113" w:right="113"/>
              <w:rPr>
                <w:rStyle w:val="Anne"/>
                <w:color w:val="404040" w:themeColor="text1" w:themeTint="BF"/>
              </w:rPr>
            </w:pPr>
          </w:p>
        </w:tc>
        <w:tc>
          <w:tcPr>
            <w:tcW w:w="2160" w:type="dxa"/>
            <w:tcBorders>
              <w:top w:val="wave" w:sz="6" w:space="0" w:color="D64A3B" w:themeColor="accent4"/>
              <w:left w:val="wave" w:sz="6" w:space="0" w:color="30ACEC" w:themeColor="accent1"/>
              <w:bottom w:val="dashSmallGap" w:sz="4" w:space="0" w:color="auto"/>
              <w:right w:val="wave" w:sz="6" w:space="0" w:color="30ACEC" w:themeColor="accent1"/>
            </w:tcBorders>
            <w:shd w:val="clear" w:color="auto" w:fill="E5F3DB" w:themeFill="accent2" w:themeFillTint="33"/>
          </w:tcPr>
          <w:p w:rsidR="003B503E" w:rsidRDefault="003B503E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sz w:val="16"/>
                <w:szCs w:val="16"/>
              </w:rPr>
            </w:pPr>
          </w:p>
          <w:p w:rsidR="003B503E" w:rsidRDefault="003B503E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  <w:r>
              <w:rPr>
                <w:rStyle w:val="Anne"/>
                <w:color w:val="212121" w:themeColor="text2"/>
                <w:sz w:val="16"/>
                <w:szCs w:val="16"/>
              </w:rPr>
              <w:t>8h15-10h15 : TD LIFAP1</w:t>
            </w:r>
          </w:p>
          <w:p w:rsidR="003B503E" w:rsidRDefault="003B503E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  <w:r>
              <w:rPr>
                <w:rStyle w:val="Anne"/>
                <w:color w:val="212121" w:themeColor="text2"/>
                <w:sz w:val="16"/>
                <w:szCs w:val="16"/>
              </w:rPr>
              <w:t>Nautibus TD11</w:t>
            </w:r>
          </w:p>
          <w:p w:rsidR="003B503E" w:rsidRDefault="003B503E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  <w:p w:rsidR="003B503E" w:rsidRPr="00BA715D" w:rsidRDefault="003B503E" w:rsidP="0073453B">
            <w:pPr>
              <w:pStyle w:val="Textedecalendri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15D">
              <w:t>10h30-13h : TP4 LIFAP1</w:t>
            </w:r>
          </w:p>
          <w:p w:rsidR="003B503E" w:rsidRPr="00BA715D" w:rsidRDefault="003B503E" w:rsidP="0073453B">
            <w:pPr>
              <w:pStyle w:val="Textedecalendri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15D">
              <w:t>Salle TP3/TP4</w:t>
            </w:r>
          </w:p>
          <w:p w:rsidR="003B503E" w:rsidRDefault="003B503E" w:rsidP="0073453B">
            <w:pPr>
              <w:pStyle w:val="Textedecalendri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15D">
              <w:t>Nautibus</w:t>
            </w:r>
          </w:p>
          <w:p w:rsidR="003B503E" w:rsidRPr="0059215E" w:rsidRDefault="003B503E" w:rsidP="0073453B">
            <w:pPr>
              <w:pStyle w:val="Textedecalendri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</w:rPr>
            </w:pPr>
          </w:p>
        </w:tc>
        <w:tc>
          <w:tcPr>
            <w:tcW w:w="1667" w:type="dxa"/>
            <w:tcBorders>
              <w:top w:val="wave" w:sz="6" w:space="0" w:color="D64A3B" w:themeColor="accent4"/>
              <w:left w:val="wave" w:sz="6" w:space="0" w:color="30ACEC" w:themeColor="accent1"/>
              <w:bottom w:val="dashSmallGap" w:sz="4" w:space="0" w:color="auto"/>
              <w:right w:val="wave" w:sz="6" w:space="0" w:color="30ACEC" w:themeColor="accent1"/>
            </w:tcBorders>
            <w:shd w:val="clear" w:color="auto" w:fill="E5F3DB" w:themeFill="accent2" w:themeFillTint="33"/>
          </w:tcPr>
          <w:p w:rsidR="003B503E" w:rsidRDefault="003B503E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3B503E" w:rsidRPr="00BA715D" w:rsidRDefault="003B503E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BA715D">
              <w:rPr>
                <w:sz w:val="16"/>
                <w:szCs w:val="16"/>
              </w:rPr>
              <w:t>0h-12h : CM Maths</w:t>
            </w:r>
          </w:p>
          <w:p w:rsidR="003B503E" w:rsidRPr="00BA715D" w:rsidRDefault="003B503E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  <w:r w:rsidRPr="00BA715D">
              <w:rPr>
                <w:sz w:val="16"/>
                <w:szCs w:val="16"/>
              </w:rPr>
              <w:t>Amphi JORDAN</w:t>
            </w:r>
          </w:p>
        </w:tc>
        <w:tc>
          <w:tcPr>
            <w:tcW w:w="1417" w:type="dxa"/>
            <w:tcBorders>
              <w:top w:val="wave" w:sz="6" w:space="0" w:color="D64A3B" w:themeColor="accent4"/>
              <w:left w:val="wave" w:sz="6" w:space="0" w:color="30ACEC" w:themeColor="accent1"/>
              <w:bottom w:val="dashSmallGap" w:sz="4" w:space="0" w:color="auto"/>
              <w:right w:val="wave" w:sz="6" w:space="0" w:color="30ACEC" w:themeColor="accent1"/>
            </w:tcBorders>
            <w:shd w:val="clear" w:color="auto" w:fill="E5F3DB" w:themeFill="accent2" w:themeFillTint="33"/>
          </w:tcPr>
          <w:p w:rsidR="003B503E" w:rsidRPr="0059215E" w:rsidRDefault="003B503E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wave" w:sz="6" w:space="0" w:color="D64A3B" w:themeColor="accent4"/>
              <w:left w:val="wave" w:sz="6" w:space="0" w:color="30ACEC" w:themeColor="accent1"/>
              <w:bottom w:val="dashSmallGap" w:sz="4" w:space="0" w:color="auto"/>
              <w:right w:val="wave" w:sz="6" w:space="0" w:color="30ACEC" w:themeColor="accent1"/>
            </w:tcBorders>
            <w:shd w:val="clear" w:color="auto" w:fill="E5F3DB" w:themeFill="accent2" w:themeFillTint="33"/>
          </w:tcPr>
          <w:p w:rsidR="003B503E" w:rsidRDefault="003B503E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  <w:p w:rsidR="003B503E" w:rsidRDefault="003B503E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  <w:r>
              <w:rPr>
                <w:rStyle w:val="Anne"/>
                <w:color w:val="212121" w:themeColor="text2"/>
                <w:sz w:val="16"/>
                <w:szCs w:val="16"/>
              </w:rPr>
              <w:t>7h45-9h45 : CM Maths</w:t>
            </w:r>
          </w:p>
          <w:p w:rsidR="003B503E" w:rsidRDefault="003B503E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  <w:r>
              <w:rPr>
                <w:rStyle w:val="Anne"/>
                <w:color w:val="212121" w:themeColor="text2"/>
                <w:sz w:val="16"/>
                <w:szCs w:val="16"/>
              </w:rPr>
              <w:t>Amphi JORDAN</w:t>
            </w:r>
          </w:p>
          <w:p w:rsidR="003B503E" w:rsidRDefault="003B503E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  <w:p w:rsidR="003B503E" w:rsidRDefault="003B503E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  <w:r>
              <w:rPr>
                <w:rStyle w:val="Anne"/>
                <w:color w:val="212121" w:themeColor="text2"/>
                <w:sz w:val="16"/>
                <w:szCs w:val="16"/>
              </w:rPr>
              <w:t>10h-12h : CM Maths</w:t>
            </w:r>
          </w:p>
          <w:p w:rsidR="003B503E" w:rsidRDefault="003B503E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  <w:r>
              <w:rPr>
                <w:rStyle w:val="Anne"/>
                <w:color w:val="212121" w:themeColor="text2"/>
                <w:sz w:val="16"/>
                <w:szCs w:val="16"/>
              </w:rPr>
              <w:t>Amphi JORDAN</w:t>
            </w:r>
          </w:p>
          <w:p w:rsidR="003B503E" w:rsidRPr="00BA715D" w:rsidRDefault="003B503E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wave" w:sz="6" w:space="0" w:color="D64A3B" w:themeColor="accent4"/>
              <w:left w:val="wave" w:sz="6" w:space="0" w:color="30ACEC" w:themeColor="accent1"/>
              <w:bottom w:val="dashSmallGap" w:sz="4" w:space="0" w:color="auto"/>
              <w:right w:val="wave" w:sz="6" w:space="0" w:color="30ACEC" w:themeColor="accent1"/>
            </w:tcBorders>
            <w:shd w:val="clear" w:color="auto" w:fill="E5F3DB" w:themeFill="accent2" w:themeFillTint="33"/>
          </w:tcPr>
          <w:p w:rsidR="003B503E" w:rsidRDefault="003B503E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  <w:p w:rsidR="003B503E" w:rsidRDefault="003B503E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  <w:r>
              <w:rPr>
                <w:rStyle w:val="Anne"/>
                <w:color w:val="212121" w:themeColor="text2"/>
                <w:sz w:val="16"/>
                <w:szCs w:val="16"/>
              </w:rPr>
              <w:t>8h-12h :</w:t>
            </w:r>
            <w:r w:rsidR="0085736C">
              <w:rPr>
                <w:rStyle w:val="Anne"/>
                <w:color w:val="212121" w:themeColor="text2"/>
                <w:sz w:val="16"/>
                <w:szCs w:val="16"/>
              </w:rPr>
              <w:t xml:space="preserve"> TP LIFAP1</w:t>
            </w:r>
          </w:p>
          <w:p w:rsidR="0085736C" w:rsidRDefault="0085736C" w:rsidP="0073453B">
            <w:pPr>
              <w:pStyle w:val="Textedecalendri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Salle TP3/TP4</w:t>
            </w:r>
          </w:p>
          <w:p w:rsidR="0085736C" w:rsidRDefault="0085736C" w:rsidP="0073453B">
            <w:pPr>
              <w:pStyle w:val="Textedecalendri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Nautibus</w:t>
            </w:r>
          </w:p>
          <w:p w:rsidR="003B503E" w:rsidRPr="00BA715D" w:rsidRDefault="003B503E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wave" w:sz="6" w:space="0" w:color="D64A3B" w:themeColor="accent4"/>
              <w:left w:val="wave" w:sz="6" w:space="0" w:color="30ACEC" w:themeColor="accent1"/>
              <w:bottom w:val="dashSmallGap" w:sz="4" w:space="0" w:color="auto"/>
              <w:right w:val="wave" w:sz="6" w:space="0" w:color="30ACEC" w:themeColor="accent1"/>
            </w:tcBorders>
            <w:shd w:val="clear" w:color="auto" w:fill="E5F3DB" w:themeFill="accent2" w:themeFillTint="33"/>
          </w:tcPr>
          <w:p w:rsidR="003B503E" w:rsidRPr="0059215E" w:rsidRDefault="003B503E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sz w:val="16"/>
                <w:szCs w:val="16"/>
              </w:rPr>
            </w:pPr>
          </w:p>
        </w:tc>
      </w:tr>
      <w:tr w:rsidR="003B503E" w:rsidTr="00381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dxa"/>
            <w:vMerge/>
            <w:tcBorders>
              <w:left w:val="wave" w:sz="6" w:space="0" w:color="30ACEC" w:themeColor="accent1"/>
              <w:bottom w:val="wave" w:sz="6" w:space="0" w:color="30ACEC" w:themeColor="accent1"/>
              <w:right w:val="wave" w:sz="6" w:space="0" w:color="30ACEC" w:themeColor="accent1"/>
            </w:tcBorders>
            <w:shd w:val="clear" w:color="auto" w:fill="E8E8E8" w:themeFill="text2" w:themeFillTint="1A"/>
          </w:tcPr>
          <w:p w:rsidR="003B503E" w:rsidRDefault="003B503E" w:rsidP="0073453B">
            <w:pPr>
              <w:jc w:val="center"/>
              <w:rPr>
                <w:rStyle w:val="Anne"/>
                <w:sz w:val="60"/>
                <w:szCs w:val="60"/>
              </w:rPr>
            </w:pPr>
          </w:p>
        </w:tc>
        <w:tc>
          <w:tcPr>
            <w:tcW w:w="2160" w:type="dxa"/>
            <w:tcBorders>
              <w:top w:val="dashSmallGap" w:sz="4" w:space="0" w:color="auto"/>
              <w:left w:val="wave" w:sz="6" w:space="0" w:color="30ACEC" w:themeColor="accent1"/>
              <w:bottom w:val="wave" w:sz="6" w:space="0" w:color="30ACEC" w:themeColor="accent1"/>
              <w:right w:val="wave" w:sz="6" w:space="0" w:color="30ACEC" w:themeColor="accent1"/>
            </w:tcBorders>
            <w:shd w:val="clear" w:color="auto" w:fill="E29D3E" w:themeFill="accent3"/>
          </w:tcPr>
          <w:p w:rsidR="003B503E" w:rsidRDefault="003B503E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sz w:val="16"/>
                <w:szCs w:val="16"/>
              </w:rPr>
            </w:pPr>
          </w:p>
          <w:p w:rsidR="003B503E" w:rsidRPr="00BA715D" w:rsidRDefault="003B503E" w:rsidP="0073453B">
            <w:pPr>
              <w:pStyle w:val="Textedecalendri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14h-15h : </w:t>
            </w:r>
            <w:r w:rsidRPr="00BA715D">
              <w:t>CM4 LIFAP1</w:t>
            </w:r>
          </w:p>
          <w:p w:rsidR="003B503E" w:rsidRPr="0059215E" w:rsidRDefault="003B503E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Amphi </w:t>
            </w:r>
            <w:r w:rsidRPr="00BA715D">
              <w:rPr>
                <w:sz w:val="16"/>
                <w:szCs w:val="16"/>
              </w:rPr>
              <w:t>ASTREE 13</w:t>
            </w:r>
          </w:p>
        </w:tc>
        <w:tc>
          <w:tcPr>
            <w:tcW w:w="1667" w:type="dxa"/>
            <w:tcBorders>
              <w:top w:val="dashSmallGap" w:sz="4" w:space="0" w:color="auto"/>
              <w:left w:val="wave" w:sz="6" w:space="0" w:color="30ACEC" w:themeColor="accent1"/>
              <w:bottom w:val="wave" w:sz="6" w:space="0" w:color="30ACEC" w:themeColor="accent1"/>
              <w:right w:val="wave" w:sz="6" w:space="0" w:color="30ACEC" w:themeColor="accent1"/>
            </w:tcBorders>
            <w:shd w:val="clear" w:color="auto" w:fill="E29D3E" w:themeFill="accent3"/>
          </w:tcPr>
          <w:p w:rsidR="003B503E" w:rsidRDefault="003B503E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  <w:p w:rsidR="003B503E" w:rsidRDefault="003B503E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  <w:r>
              <w:rPr>
                <w:rStyle w:val="Anne"/>
                <w:color w:val="212121" w:themeColor="text2"/>
                <w:sz w:val="16"/>
                <w:szCs w:val="16"/>
              </w:rPr>
              <w:t>14h-16h : TD LIFAP1</w:t>
            </w:r>
          </w:p>
          <w:p w:rsidR="003B503E" w:rsidRPr="00BA715D" w:rsidRDefault="003B503E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  <w:r>
              <w:rPr>
                <w:rStyle w:val="Anne"/>
                <w:color w:val="212121" w:themeColor="text2"/>
                <w:sz w:val="16"/>
                <w:szCs w:val="16"/>
              </w:rPr>
              <w:t>Nautibus TD11</w:t>
            </w:r>
          </w:p>
        </w:tc>
        <w:tc>
          <w:tcPr>
            <w:tcW w:w="1417" w:type="dxa"/>
            <w:tcBorders>
              <w:top w:val="dashSmallGap" w:sz="4" w:space="0" w:color="auto"/>
              <w:left w:val="wave" w:sz="6" w:space="0" w:color="30ACEC" w:themeColor="accent1"/>
              <w:bottom w:val="wave" w:sz="6" w:space="0" w:color="30ACEC" w:themeColor="accent1"/>
              <w:right w:val="wave" w:sz="6" w:space="0" w:color="30ACEC" w:themeColor="accent1"/>
            </w:tcBorders>
            <w:shd w:val="clear" w:color="auto" w:fill="E29D3E" w:themeFill="accent3"/>
          </w:tcPr>
          <w:p w:rsidR="003B503E" w:rsidRPr="0059215E" w:rsidRDefault="003B503E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ashSmallGap" w:sz="4" w:space="0" w:color="auto"/>
              <w:left w:val="wave" w:sz="6" w:space="0" w:color="30ACEC" w:themeColor="accent1"/>
              <w:bottom w:val="wave" w:sz="6" w:space="0" w:color="30ACEC" w:themeColor="accent1"/>
              <w:right w:val="wave" w:sz="6" w:space="0" w:color="30ACEC" w:themeColor="accent1"/>
            </w:tcBorders>
            <w:shd w:val="clear" w:color="auto" w:fill="E29D3E" w:themeFill="accent3"/>
          </w:tcPr>
          <w:p w:rsidR="003B503E" w:rsidRDefault="003B503E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  <w:p w:rsidR="003B503E" w:rsidRDefault="003B503E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  <w:r>
              <w:rPr>
                <w:rStyle w:val="Anne"/>
                <w:color w:val="212121" w:themeColor="text2"/>
                <w:sz w:val="16"/>
                <w:szCs w:val="16"/>
              </w:rPr>
              <w:t>14h-17h15 : CM Maths</w:t>
            </w:r>
          </w:p>
          <w:p w:rsidR="003B503E" w:rsidRPr="00BA715D" w:rsidRDefault="003B503E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  <w:r>
              <w:rPr>
                <w:rStyle w:val="Anne"/>
                <w:color w:val="212121" w:themeColor="text2"/>
                <w:sz w:val="16"/>
                <w:szCs w:val="16"/>
              </w:rPr>
              <w:t>Thémis 62 (1</w:t>
            </w:r>
            <w:r w:rsidRPr="00BF1D75">
              <w:rPr>
                <w:rStyle w:val="Anne"/>
                <w:color w:val="212121" w:themeColor="text2"/>
                <w:sz w:val="16"/>
                <w:szCs w:val="16"/>
                <w:vertAlign w:val="superscript"/>
              </w:rPr>
              <w:t>er</w:t>
            </w:r>
            <w:r>
              <w:rPr>
                <w:rStyle w:val="Anne"/>
                <w:color w:val="212121" w:themeColor="text2"/>
                <w:sz w:val="16"/>
                <w:szCs w:val="16"/>
              </w:rPr>
              <w:t xml:space="preserve"> étage)</w:t>
            </w:r>
          </w:p>
        </w:tc>
        <w:tc>
          <w:tcPr>
            <w:tcW w:w="1843" w:type="dxa"/>
            <w:tcBorders>
              <w:top w:val="dashSmallGap" w:sz="4" w:space="0" w:color="auto"/>
              <w:left w:val="wave" w:sz="6" w:space="0" w:color="30ACEC" w:themeColor="accent1"/>
              <w:bottom w:val="wave" w:sz="6" w:space="0" w:color="30ACEC" w:themeColor="accent1"/>
              <w:right w:val="wave" w:sz="6" w:space="0" w:color="30ACEC" w:themeColor="accent1"/>
            </w:tcBorders>
            <w:shd w:val="clear" w:color="auto" w:fill="E29D3E" w:themeFill="accent3"/>
          </w:tcPr>
          <w:p w:rsidR="003B503E" w:rsidRDefault="003B503E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  <w:p w:rsidR="003B503E" w:rsidRDefault="003B503E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  <w:r>
              <w:rPr>
                <w:rStyle w:val="Anne"/>
                <w:color w:val="212121" w:themeColor="text2"/>
                <w:sz w:val="16"/>
                <w:szCs w:val="16"/>
              </w:rPr>
              <w:t>14h-17h15 : CM Maths</w:t>
            </w:r>
          </w:p>
          <w:p w:rsidR="003B503E" w:rsidRPr="00BA715D" w:rsidRDefault="003B503E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  <w:r>
              <w:rPr>
                <w:rStyle w:val="Anne"/>
                <w:color w:val="212121" w:themeColor="text2"/>
                <w:sz w:val="16"/>
                <w:szCs w:val="16"/>
              </w:rPr>
              <w:t>Thémis 6</w:t>
            </w:r>
            <w:r w:rsidR="004F3912">
              <w:rPr>
                <w:rStyle w:val="Anne"/>
                <w:color w:val="212121" w:themeColor="text2"/>
                <w:sz w:val="16"/>
                <w:szCs w:val="16"/>
              </w:rPr>
              <w:t>1</w:t>
            </w:r>
            <w:r>
              <w:rPr>
                <w:rStyle w:val="Anne"/>
                <w:color w:val="212121" w:themeColor="text2"/>
                <w:sz w:val="16"/>
                <w:szCs w:val="16"/>
              </w:rPr>
              <w:t xml:space="preserve"> (1</w:t>
            </w:r>
            <w:r w:rsidRPr="00BF1D75">
              <w:rPr>
                <w:rStyle w:val="Anne"/>
                <w:color w:val="212121" w:themeColor="text2"/>
                <w:sz w:val="16"/>
                <w:szCs w:val="16"/>
                <w:vertAlign w:val="superscript"/>
              </w:rPr>
              <w:t>er</w:t>
            </w:r>
            <w:r>
              <w:rPr>
                <w:rStyle w:val="Anne"/>
                <w:color w:val="212121" w:themeColor="text2"/>
                <w:sz w:val="16"/>
                <w:szCs w:val="16"/>
              </w:rPr>
              <w:t xml:space="preserve"> étage)</w:t>
            </w:r>
          </w:p>
        </w:tc>
        <w:tc>
          <w:tcPr>
            <w:tcW w:w="1276" w:type="dxa"/>
            <w:tcBorders>
              <w:top w:val="dashSmallGap" w:sz="4" w:space="0" w:color="auto"/>
              <w:left w:val="wave" w:sz="6" w:space="0" w:color="30ACEC" w:themeColor="accent1"/>
              <w:bottom w:val="wave" w:sz="6" w:space="0" w:color="30ACEC" w:themeColor="accent1"/>
              <w:right w:val="wave" w:sz="6" w:space="0" w:color="30ACEC" w:themeColor="accent1"/>
            </w:tcBorders>
            <w:shd w:val="clear" w:color="auto" w:fill="E29D3E" w:themeFill="accent3"/>
          </w:tcPr>
          <w:p w:rsidR="003B503E" w:rsidRPr="0059215E" w:rsidRDefault="003B503E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sz w:val="16"/>
                <w:szCs w:val="16"/>
              </w:rPr>
            </w:pPr>
          </w:p>
        </w:tc>
      </w:tr>
      <w:tr w:rsidR="003B503E" w:rsidTr="00381EDA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dxa"/>
            <w:vMerge w:val="restart"/>
            <w:tcBorders>
              <w:top w:val="wave" w:sz="6" w:space="0" w:color="30ACEC" w:themeColor="accent1"/>
              <w:left w:val="wave" w:sz="6" w:space="0" w:color="30ACEC" w:themeColor="accent1"/>
              <w:right w:val="wave" w:sz="6" w:space="0" w:color="30ACEC" w:themeColor="accent1"/>
            </w:tcBorders>
            <w:shd w:val="clear" w:color="auto" w:fill="E8E8E8" w:themeFill="text2" w:themeFillTint="1A"/>
            <w:textDirection w:val="btLr"/>
          </w:tcPr>
          <w:p w:rsidR="003B503E" w:rsidRPr="0073301F" w:rsidRDefault="003B503E" w:rsidP="0073453B">
            <w:pPr>
              <w:pStyle w:val="Semaine"/>
              <w:ind w:left="113" w:right="113"/>
              <w:rPr>
                <w:rStyle w:val="Anne"/>
                <w:color w:val="404040" w:themeColor="text1" w:themeTint="BF"/>
              </w:rPr>
            </w:pPr>
            <w:r w:rsidRPr="0073301F">
              <w:rPr>
                <w:rStyle w:val="Anne"/>
                <w:color w:val="404040" w:themeColor="text1" w:themeTint="BF"/>
              </w:rPr>
              <w:t>Semaine 4</w:t>
            </w:r>
          </w:p>
        </w:tc>
        <w:tc>
          <w:tcPr>
            <w:tcW w:w="2160" w:type="dxa"/>
            <w:tcBorders>
              <w:top w:val="wave" w:sz="6" w:space="0" w:color="30ACEC" w:themeColor="accent1"/>
              <w:left w:val="wave" w:sz="6" w:space="0" w:color="30ACEC" w:themeColor="accent1"/>
              <w:bottom w:val="wave" w:sz="6" w:space="0" w:color="D64A3B" w:themeColor="accent4"/>
              <w:right w:val="wave" w:sz="6" w:space="0" w:color="30ACEC" w:themeColor="accent1"/>
            </w:tcBorders>
            <w:shd w:val="clear" w:color="auto" w:fill="D5EEFB" w:themeFill="accent1" w:themeFillTint="33"/>
          </w:tcPr>
          <w:p w:rsidR="003B503E" w:rsidRPr="0073301F" w:rsidRDefault="003B503E" w:rsidP="0073453B">
            <w:pPr>
              <w:pStyle w:val="Da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</w:rPr>
            </w:pPr>
            <w:r w:rsidRPr="0073301F">
              <w:rPr>
                <w:rStyle w:val="Anne"/>
              </w:rPr>
              <w:t>24</w:t>
            </w:r>
          </w:p>
        </w:tc>
        <w:tc>
          <w:tcPr>
            <w:tcW w:w="1667" w:type="dxa"/>
            <w:tcBorders>
              <w:top w:val="wave" w:sz="6" w:space="0" w:color="30ACEC" w:themeColor="accent1"/>
              <w:left w:val="wave" w:sz="6" w:space="0" w:color="30ACEC" w:themeColor="accent1"/>
              <w:bottom w:val="wave" w:sz="6" w:space="0" w:color="D64A3B" w:themeColor="accent4"/>
              <w:right w:val="wave" w:sz="6" w:space="0" w:color="30ACEC" w:themeColor="accent1"/>
            </w:tcBorders>
            <w:shd w:val="clear" w:color="auto" w:fill="D5EEFB" w:themeFill="accent1" w:themeFillTint="33"/>
          </w:tcPr>
          <w:p w:rsidR="003B503E" w:rsidRPr="0073301F" w:rsidRDefault="003B503E" w:rsidP="0073453B">
            <w:pPr>
              <w:pStyle w:val="Da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</w:rPr>
            </w:pPr>
            <w:r w:rsidRPr="0073301F">
              <w:rPr>
                <w:rStyle w:val="Anne"/>
              </w:rPr>
              <w:t>25</w:t>
            </w:r>
          </w:p>
        </w:tc>
        <w:tc>
          <w:tcPr>
            <w:tcW w:w="1417" w:type="dxa"/>
            <w:tcBorders>
              <w:top w:val="wave" w:sz="6" w:space="0" w:color="30ACEC" w:themeColor="accent1"/>
              <w:left w:val="wave" w:sz="6" w:space="0" w:color="30ACEC" w:themeColor="accent1"/>
              <w:bottom w:val="wave" w:sz="6" w:space="0" w:color="D64A3B" w:themeColor="accent4"/>
              <w:right w:val="wave" w:sz="6" w:space="0" w:color="30ACEC" w:themeColor="accent1"/>
            </w:tcBorders>
            <w:shd w:val="clear" w:color="auto" w:fill="D5EEFB" w:themeFill="accent1" w:themeFillTint="33"/>
          </w:tcPr>
          <w:p w:rsidR="003B503E" w:rsidRPr="0073301F" w:rsidRDefault="003B503E" w:rsidP="0073453B">
            <w:pPr>
              <w:pStyle w:val="Da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</w:rPr>
            </w:pPr>
            <w:r w:rsidRPr="0073301F">
              <w:rPr>
                <w:rStyle w:val="Anne"/>
              </w:rPr>
              <w:t>26</w:t>
            </w:r>
          </w:p>
        </w:tc>
        <w:tc>
          <w:tcPr>
            <w:tcW w:w="1701" w:type="dxa"/>
            <w:tcBorders>
              <w:top w:val="wave" w:sz="6" w:space="0" w:color="30ACEC" w:themeColor="accent1"/>
              <w:left w:val="wave" w:sz="6" w:space="0" w:color="30ACEC" w:themeColor="accent1"/>
              <w:bottom w:val="wave" w:sz="6" w:space="0" w:color="D64A3B" w:themeColor="accent4"/>
              <w:right w:val="wave" w:sz="6" w:space="0" w:color="30ACEC" w:themeColor="accent1"/>
            </w:tcBorders>
            <w:shd w:val="clear" w:color="auto" w:fill="D5EEFB" w:themeFill="accent1" w:themeFillTint="33"/>
          </w:tcPr>
          <w:p w:rsidR="003B503E" w:rsidRPr="0073301F" w:rsidRDefault="003B503E" w:rsidP="0073453B">
            <w:pPr>
              <w:pStyle w:val="Da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</w:rPr>
            </w:pPr>
            <w:r w:rsidRPr="0073301F">
              <w:rPr>
                <w:rStyle w:val="Anne"/>
              </w:rPr>
              <w:t>27</w:t>
            </w:r>
          </w:p>
        </w:tc>
        <w:tc>
          <w:tcPr>
            <w:tcW w:w="1843" w:type="dxa"/>
            <w:tcBorders>
              <w:top w:val="wave" w:sz="6" w:space="0" w:color="30ACEC" w:themeColor="accent1"/>
              <w:left w:val="wave" w:sz="6" w:space="0" w:color="30ACEC" w:themeColor="accent1"/>
              <w:bottom w:val="wave" w:sz="6" w:space="0" w:color="D64A3B" w:themeColor="accent4"/>
              <w:right w:val="wave" w:sz="6" w:space="0" w:color="30ACEC" w:themeColor="accent1"/>
            </w:tcBorders>
            <w:shd w:val="clear" w:color="auto" w:fill="D5EEFB" w:themeFill="accent1" w:themeFillTint="33"/>
          </w:tcPr>
          <w:p w:rsidR="003B503E" w:rsidRPr="0073301F" w:rsidRDefault="003B503E" w:rsidP="0073453B">
            <w:pPr>
              <w:pStyle w:val="Da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</w:rPr>
            </w:pPr>
            <w:r w:rsidRPr="0073301F">
              <w:rPr>
                <w:rStyle w:val="Anne"/>
              </w:rPr>
              <w:t>28</w:t>
            </w:r>
          </w:p>
        </w:tc>
        <w:tc>
          <w:tcPr>
            <w:tcW w:w="1276" w:type="dxa"/>
            <w:tcBorders>
              <w:top w:val="wave" w:sz="6" w:space="0" w:color="30ACEC" w:themeColor="accent1"/>
              <w:left w:val="wave" w:sz="6" w:space="0" w:color="30ACEC" w:themeColor="accent1"/>
              <w:bottom w:val="wave" w:sz="6" w:space="0" w:color="D64A3B" w:themeColor="accent4"/>
              <w:right w:val="wave" w:sz="6" w:space="0" w:color="30ACEC" w:themeColor="accent1"/>
            </w:tcBorders>
            <w:shd w:val="clear" w:color="auto" w:fill="D5EEFB" w:themeFill="accent1" w:themeFillTint="33"/>
          </w:tcPr>
          <w:p w:rsidR="003B503E" w:rsidRPr="0073301F" w:rsidRDefault="003B503E" w:rsidP="0073453B">
            <w:pPr>
              <w:pStyle w:val="Da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</w:rPr>
            </w:pPr>
            <w:r w:rsidRPr="0073301F">
              <w:rPr>
                <w:rStyle w:val="Anne"/>
              </w:rPr>
              <w:t>29-30</w:t>
            </w:r>
          </w:p>
        </w:tc>
      </w:tr>
      <w:tr w:rsidR="0094546E" w:rsidTr="00381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dxa"/>
            <w:vMerge/>
            <w:tcBorders>
              <w:left w:val="wave" w:sz="6" w:space="0" w:color="30ACEC" w:themeColor="accent1"/>
              <w:right w:val="wave" w:sz="6" w:space="0" w:color="30ACEC" w:themeColor="accent1"/>
            </w:tcBorders>
            <w:shd w:val="clear" w:color="auto" w:fill="E8E8E8" w:themeFill="text2" w:themeFillTint="1A"/>
            <w:textDirection w:val="btLr"/>
          </w:tcPr>
          <w:p w:rsidR="0094546E" w:rsidRPr="0073301F" w:rsidRDefault="0094546E" w:rsidP="0073453B">
            <w:pPr>
              <w:pStyle w:val="Semaine"/>
              <w:ind w:left="113" w:right="113"/>
              <w:rPr>
                <w:rStyle w:val="Anne"/>
                <w:color w:val="404040" w:themeColor="text1" w:themeTint="BF"/>
              </w:rPr>
            </w:pPr>
          </w:p>
        </w:tc>
        <w:tc>
          <w:tcPr>
            <w:tcW w:w="2160" w:type="dxa"/>
            <w:tcBorders>
              <w:top w:val="wave" w:sz="6" w:space="0" w:color="D64A3B" w:themeColor="accent4"/>
              <w:left w:val="wave" w:sz="6" w:space="0" w:color="30ACEC" w:themeColor="accent1"/>
              <w:bottom w:val="dashSmallGap" w:sz="4" w:space="0" w:color="auto"/>
              <w:right w:val="wave" w:sz="6" w:space="0" w:color="30ACEC" w:themeColor="accent1"/>
            </w:tcBorders>
          </w:tcPr>
          <w:p w:rsidR="0094546E" w:rsidRPr="00BA715D" w:rsidRDefault="0094546E" w:rsidP="0073453B">
            <w:pPr>
              <w:pStyle w:val="Textedecalendri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</w:rPr>
            </w:pPr>
          </w:p>
        </w:tc>
        <w:tc>
          <w:tcPr>
            <w:tcW w:w="1667" w:type="dxa"/>
            <w:tcBorders>
              <w:top w:val="wave" w:sz="6" w:space="0" w:color="D64A3B" w:themeColor="accent4"/>
              <w:left w:val="wave" w:sz="6" w:space="0" w:color="30ACEC" w:themeColor="accent1"/>
              <w:bottom w:val="dashSmallGap" w:sz="4" w:space="0" w:color="auto"/>
              <w:right w:val="wave" w:sz="6" w:space="0" w:color="30ACEC" w:themeColor="accent1"/>
            </w:tcBorders>
          </w:tcPr>
          <w:p w:rsidR="0094546E" w:rsidRPr="00BA715D" w:rsidRDefault="0094546E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wave" w:sz="6" w:space="0" w:color="D64A3B" w:themeColor="accent4"/>
              <w:left w:val="wave" w:sz="6" w:space="0" w:color="30ACEC" w:themeColor="accent1"/>
              <w:bottom w:val="dashSmallGap" w:sz="4" w:space="0" w:color="auto"/>
              <w:right w:val="wave" w:sz="6" w:space="0" w:color="30ACEC" w:themeColor="accent1"/>
            </w:tcBorders>
          </w:tcPr>
          <w:p w:rsidR="0094546E" w:rsidRPr="00BA715D" w:rsidRDefault="0094546E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wave" w:sz="6" w:space="0" w:color="D64A3B" w:themeColor="accent4"/>
              <w:left w:val="wave" w:sz="6" w:space="0" w:color="30ACEC" w:themeColor="accent1"/>
              <w:bottom w:val="dashSmallGap" w:sz="4" w:space="0" w:color="auto"/>
              <w:right w:val="wave" w:sz="6" w:space="0" w:color="30ACEC" w:themeColor="accent1"/>
            </w:tcBorders>
          </w:tcPr>
          <w:p w:rsidR="0094546E" w:rsidRPr="00BA715D" w:rsidRDefault="0094546E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wave" w:sz="6" w:space="0" w:color="D64A3B" w:themeColor="accent4"/>
              <w:left w:val="wave" w:sz="6" w:space="0" w:color="30ACEC" w:themeColor="accent1"/>
              <w:bottom w:val="dashSmallGap" w:sz="4" w:space="0" w:color="auto"/>
              <w:right w:val="wave" w:sz="6" w:space="0" w:color="30ACEC" w:themeColor="accent1"/>
            </w:tcBorders>
          </w:tcPr>
          <w:p w:rsidR="0094546E" w:rsidRPr="00BA715D" w:rsidRDefault="0094546E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wave" w:sz="6" w:space="0" w:color="D64A3B" w:themeColor="accent4"/>
              <w:left w:val="wave" w:sz="6" w:space="0" w:color="30ACEC" w:themeColor="accent1"/>
              <w:bottom w:val="dashSmallGap" w:sz="4" w:space="0" w:color="auto"/>
              <w:right w:val="wave" w:sz="6" w:space="0" w:color="30ACEC" w:themeColor="accent1"/>
            </w:tcBorders>
          </w:tcPr>
          <w:p w:rsidR="0094546E" w:rsidRPr="0059215E" w:rsidRDefault="0094546E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sz w:val="16"/>
                <w:szCs w:val="16"/>
              </w:rPr>
            </w:pPr>
          </w:p>
        </w:tc>
      </w:tr>
      <w:tr w:rsidR="0094546E" w:rsidTr="00381ED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dxa"/>
            <w:vMerge/>
            <w:tcBorders>
              <w:left w:val="wave" w:sz="6" w:space="0" w:color="30ACEC" w:themeColor="accent1"/>
              <w:bottom w:val="wave" w:sz="6" w:space="0" w:color="30ACEC" w:themeColor="accent1"/>
              <w:right w:val="wave" w:sz="6" w:space="0" w:color="30ACEC" w:themeColor="accent1"/>
            </w:tcBorders>
            <w:shd w:val="clear" w:color="auto" w:fill="E8E8E8" w:themeFill="text2" w:themeFillTint="1A"/>
          </w:tcPr>
          <w:p w:rsidR="0094546E" w:rsidRDefault="0094546E" w:rsidP="0073453B">
            <w:pPr>
              <w:jc w:val="center"/>
              <w:rPr>
                <w:rStyle w:val="Anne"/>
                <w:sz w:val="60"/>
                <w:szCs w:val="60"/>
              </w:rPr>
            </w:pPr>
          </w:p>
        </w:tc>
        <w:tc>
          <w:tcPr>
            <w:tcW w:w="2160" w:type="dxa"/>
            <w:tcBorders>
              <w:top w:val="dashSmallGap" w:sz="4" w:space="0" w:color="auto"/>
              <w:left w:val="wave" w:sz="6" w:space="0" w:color="30ACEC" w:themeColor="accent1"/>
              <w:bottom w:val="wave" w:sz="6" w:space="0" w:color="30ACEC" w:themeColor="accent1"/>
              <w:right w:val="wave" w:sz="6" w:space="0" w:color="30ACEC" w:themeColor="accent1"/>
            </w:tcBorders>
            <w:shd w:val="clear" w:color="auto" w:fill="E29D3E" w:themeFill="accent3"/>
          </w:tcPr>
          <w:p w:rsidR="0094546E" w:rsidRPr="00BA715D" w:rsidRDefault="0094546E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</w:tc>
        <w:tc>
          <w:tcPr>
            <w:tcW w:w="1667" w:type="dxa"/>
            <w:tcBorders>
              <w:top w:val="dashSmallGap" w:sz="4" w:space="0" w:color="auto"/>
              <w:left w:val="wave" w:sz="6" w:space="0" w:color="30ACEC" w:themeColor="accent1"/>
              <w:bottom w:val="wave" w:sz="6" w:space="0" w:color="30ACEC" w:themeColor="accent1"/>
              <w:right w:val="wave" w:sz="6" w:space="0" w:color="30ACEC" w:themeColor="accent1"/>
            </w:tcBorders>
            <w:shd w:val="clear" w:color="auto" w:fill="E29D3E" w:themeFill="accent3"/>
          </w:tcPr>
          <w:p w:rsidR="0094546E" w:rsidRPr="00BA715D" w:rsidRDefault="0094546E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wave" w:sz="6" w:space="0" w:color="30ACEC" w:themeColor="accent1"/>
              <w:bottom w:val="wave" w:sz="6" w:space="0" w:color="30ACEC" w:themeColor="accent1"/>
              <w:right w:val="wave" w:sz="6" w:space="0" w:color="30ACEC" w:themeColor="accent1"/>
            </w:tcBorders>
            <w:shd w:val="clear" w:color="auto" w:fill="E29D3E" w:themeFill="accent3"/>
          </w:tcPr>
          <w:p w:rsidR="0094546E" w:rsidRPr="00BA715D" w:rsidRDefault="0094546E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ashSmallGap" w:sz="4" w:space="0" w:color="auto"/>
              <w:left w:val="wave" w:sz="6" w:space="0" w:color="30ACEC" w:themeColor="accent1"/>
              <w:bottom w:val="wave" w:sz="6" w:space="0" w:color="30ACEC" w:themeColor="accent1"/>
              <w:right w:val="wave" w:sz="6" w:space="0" w:color="30ACEC" w:themeColor="accent1"/>
            </w:tcBorders>
            <w:shd w:val="clear" w:color="auto" w:fill="E29D3E" w:themeFill="accent3"/>
          </w:tcPr>
          <w:p w:rsidR="0094546E" w:rsidRPr="00BA715D" w:rsidRDefault="0094546E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dashSmallGap" w:sz="4" w:space="0" w:color="auto"/>
              <w:left w:val="wave" w:sz="6" w:space="0" w:color="30ACEC" w:themeColor="accent1"/>
              <w:bottom w:val="wave" w:sz="6" w:space="0" w:color="30ACEC" w:themeColor="accent1"/>
              <w:right w:val="wave" w:sz="6" w:space="0" w:color="30ACEC" w:themeColor="accent1"/>
            </w:tcBorders>
            <w:shd w:val="clear" w:color="auto" w:fill="E29D3E" w:themeFill="accent3"/>
          </w:tcPr>
          <w:p w:rsidR="0094546E" w:rsidRPr="00BA715D" w:rsidRDefault="0094546E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left w:val="wave" w:sz="6" w:space="0" w:color="30ACEC" w:themeColor="accent1"/>
              <w:bottom w:val="wave" w:sz="6" w:space="0" w:color="30ACEC" w:themeColor="accent1"/>
              <w:right w:val="wave" w:sz="6" w:space="0" w:color="30ACEC" w:themeColor="accent1"/>
            </w:tcBorders>
            <w:shd w:val="clear" w:color="auto" w:fill="E29D3E" w:themeFill="accent3"/>
          </w:tcPr>
          <w:p w:rsidR="0094546E" w:rsidRPr="0059215E" w:rsidRDefault="0094546E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sz w:val="16"/>
                <w:szCs w:val="16"/>
              </w:rPr>
            </w:pPr>
          </w:p>
        </w:tc>
      </w:tr>
      <w:tr w:rsidR="0094546E" w:rsidTr="00381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dxa"/>
            <w:vMerge w:val="restart"/>
            <w:tcBorders>
              <w:top w:val="wave" w:sz="6" w:space="0" w:color="30ACEC" w:themeColor="accent1"/>
              <w:left w:val="wave" w:sz="6" w:space="0" w:color="30ACEC" w:themeColor="accent1"/>
              <w:right w:val="wave" w:sz="6" w:space="0" w:color="30ACEC" w:themeColor="accent1"/>
            </w:tcBorders>
            <w:shd w:val="clear" w:color="auto" w:fill="E8E8E8" w:themeFill="text2" w:themeFillTint="1A"/>
            <w:textDirection w:val="btLr"/>
          </w:tcPr>
          <w:p w:rsidR="0094546E" w:rsidRPr="00326B6E" w:rsidRDefault="0094546E" w:rsidP="0073453B">
            <w:pPr>
              <w:pStyle w:val="Semaine"/>
              <w:rPr>
                <w:rStyle w:val="Anne"/>
                <w:color w:val="404040" w:themeColor="text1" w:themeTint="BF"/>
              </w:rPr>
            </w:pPr>
            <w:r w:rsidRPr="00326B6E">
              <w:rPr>
                <w:rStyle w:val="Anne"/>
                <w:color w:val="404040" w:themeColor="text1" w:themeTint="BF"/>
              </w:rPr>
              <w:t xml:space="preserve">Semaine </w:t>
            </w:r>
            <w:r>
              <w:rPr>
                <w:rStyle w:val="Anne"/>
                <w:color w:val="404040" w:themeColor="text1" w:themeTint="BF"/>
              </w:rPr>
              <w:t>5</w:t>
            </w:r>
          </w:p>
        </w:tc>
        <w:tc>
          <w:tcPr>
            <w:tcW w:w="2160" w:type="dxa"/>
            <w:tcBorders>
              <w:top w:val="wave" w:sz="6" w:space="0" w:color="30ACEC" w:themeColor="accent1"/>
              <w:left w:val="wave" w:sz="6" w:space="0" w:color="30ACEC" w:themeColor="accent1"/>
              <w:bottom w:val="wave" w:sz="6" w:space="0" w:color="D64A3B" w:themeColor="accent4"/>
              <w:right w:val="wave" w:sz="6" w:space="0" w:color="30ACEC" w:themeColor="accent1"/>
            </w:tcBorders>
            <w:shd w:val="clear" w:color="auto" w:fill="D5EEFB" w:themeFill="accent1" w:themeFillTint="33"/>
          </w:tcPr>
          <w:p w:rsidR="0094546E" w:rsidRPr="00D753CF" w:rsidRDefault="0094546E" w:rsidP="0073453B">
            <w:pPr>
              <w:pStyle w:val="Da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31</w:t>
            </w:r>
          </w:p>
        </w:tc>
        <w:tc>
          <w:tcPr>
            <w:tcW w:w="1667" w:type="dxa"/>
            <w:tcBorders>
              <w:top w:val="wave" w:sz="6" w:space="0" w:color="30ACEC" w:themeColor="accent1"/>
              <w:left w:val="wave" w:sz="6" w:space="0" w:color="30ACEC" w:themeColor="accent1"/>
              <w:bottom w:val="wave" w:sz="6" w:space="0" w:color="D64A3B" w:themeColor="accent4"/>
              <w:right w:val="wave" w:sz="6" w:space="0" w:color="30ACEC" w:themeColor="accent1"/>
            </w:tcBorders>
            <w:shd w:val="clear" w:color="auto" w:fill="D5EEFB" w:themeFill="accent1" w:themeFillTint="33"/>
          </w:tcPr>
          <w:p w:rsidR="0094546E" w:rsidRPr="00D753CF" w:rsidRDefault="0094546E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wave" w:sz="6" w:space="0" w:color="30ACEC" w:themeColor="accent1"/>
              <w:left w:val="wave" w:sz="6" w:space="0" w:color="30ACEC" w:themeColor="accent1"/>
              <w:bottom w:val="wave" w:sz="6" w:space="0" w:color="D64A3B" w:themeColor="accent4"/>
              <w:right w:val="wave" w:sz="6" w:space="0" w:color="30ACEC" w:themeColor="accent1"/>
            </w:tcBorders>
            <w:shd w:val="clear" w:color="auto" w:fill="D5EEFB" w:themeFill="accent1" w:themeFillTint="33"/>
          </w:tcPr>
          <w:p w:rsidR="0094546E" w:rsidRPr="00D753CF" w:rsidRDefault="0094546E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wave" w:sz="6" w:space="0" w:color="30ACEC" w:themeColor="accent1"/>
              <w:left w:val="wave" w:sz="6" w:space="0" w:color="30ACEC" w:themeColor="accent1"/>
              <w:bottom w:val="wave" w:sz="6" w:space="0" w:color="D64A3B" w:themeColor="accent4"/>
              <w:right w:val="wave" w:sz="6" w:space="0" w:color="30ACEC" w:themeColor="accent1"/>
            </w:tcBorders>
            <w:shd w:val="clear" w:color="auto" w:fill="D5EEFB" w:themeFill="accent1" w:themeFillTint="33"/>
          </w:tcPr>
          <w:p w:rsidR="0094546E" w:rsidRPr="00D753CF" w:rsidRDefault="0094546E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wave" w:sz="6" w:space="0" w:color="30ACEC" w:themeColor="accent1"/>
              <w:left w:val="wave" w:sz="6" w:space="0" w:color="30ACEC" w:themeColor="accent1"/>
              <w:bottom w:val="wave" w:sz="6" w:space="0" w:color="D64A3B" w:themeColor="accent4"/>
              <w:right w:val="wave" w:sz="6" w:space="0" w:color="30ACEC" w:themeColor="accent1"/>
            </w:tcBorders>
            <w:shd w:val="clear" w:color="auto" w:fill="D5EEFB" w:themeFill="accent1" w:themeFillTint="33"/>
          </w:tcPr>
          <w:p w:rsidR="0094546E" w:rsidRPr="00D753CF" w:rsidRDefault="0094546E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wave" w:sz="6" w:space="0" w:color="30ACEC" w:themeColor="accent1"/>
              <w:left w:val="wave" w:sz="6" w:space="0" w:color="30ACEC" w:themeColor="accent1"/>
              <w:bottom w:val="wave" w:sz="6" w:space="0" w:color="D64A3B" w:themeColor="accent4"/>
              <w:right w:val="wave" w:sz="6" w:space="0" w:color="30ACEC" w:themeColor="accent1"/>
            </w:tcBorders>
            <w:shd w:val="clear" w:color="auto" w:fill="D5EEFB" w:themeFill="accent1" w:themeFillTint="33"/>
          </w:tcPr>
          <w:p w:rsidR="0094546E" w:rsidRPr="00D753CF" w:rsidRDefault="0094546E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sz w:val="32"/>
                <w:szCs w:val="32"/>
              </w:rPr>
            </w:pPr>
          </w:p>
        </w:tc>
      </w:tr>
      <w:tr w:rsidR="00381EDA" w:rsidTr="00381EDA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dxa"/>
            <w:vMerge/>
            <w:tcBorders>
              <w:left w:val="wave" w:sz="6" w:space="0" w:color="30ACEC" w:themeColor="accent1"/>
              <w:right w:val="wave" w:sz="6" w:space="0" w:color="30ACEC" w:themeColor="accent1"/>
            </w:tcBorders>
            <w:shd w:val="clear" w:color="auto" w:fill="E8E8E8" w:themeFill="text2" w:themeFillTint="1A"/>
            <w:textDirection w:val="btLr"/>
          </w:tcPr>
          <w:p w:rsidR="00381EDA" w:rsidRPr="00326B6E" w:rsidRDefault="00381EDA" w:rsidP="0073453B">
            <w:pPr>
              <w:pStyle w:val="Semaine"/>
              <w:rPr>
                <w:rStyle w:val="Anne"/>
                <w:color w:val="404040" w:themeColor="text1" w:themeTint="BF"/>
              </w:rPr>
            </w:pPr>
          </w:p>
        </w:tc>
        <w:tc>
          <w:tcPr>
            <w:tcW w:w="2160" w:type="dxa"/>
            <w:tcBorders>
              <w:top w:val="wave" w:sz="6" w:space="0" w:color="D64A3B" w:themeColor="accent4"/>
              <w:left w:val="wave" w:sz="6" w:space="0" w:color="30ACEC" w:themeColor="accent1"/>
              <w:bottom w:val="dashSmallGap" w:sz="4" w:space="0" w:color="auto"/>
              <w:right w:val="wave" w:sz="6" w:space="0" w:color="30ACEC" w:themeColor="accent1"/>
            </w:tcBorders>
            <w:shd w:val="clear" w:color="auto" w:fill="E5F3DB" w:themeFill="accent2" w:themeFillTint="33"/>
          </w:tcPr>
          <w:p w:rsidR="00381EDA" w:rsidRPr="00BA715D" w:rsidRDefault="00381EDA" w:rsidP="0073453B">
            <w:pPr>
              <w:pStyle w:val="Textedecalendri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</w:rPr>
            </w:pPr>
          </w:p>
        </w:tc>
        <w:tc>
          <w:tcPr>
            <w:tcW w:w="1667" w:type="dxa"/>
            <w:tcBorders>
              <w:top w:val="wave" w:sz="6" w:space="0" w:color="D64A3B" w:themeColor="accent4"/>
              <w:left w:val="wave" w:sz="6" w:space="0" w:color="30ACEC" w:themeColor="accent1"/>
              <w:bottom w:val="dashSmallGap" w:sz="4" w:space="0" w:color="auto"/>
              <w:right w:val="wave" w:sz="6" w:space="0" w:color="30ACEC" w:themeColor="accent1"/>
            </w:tcBorders>
            <w:shd w:val="clear" w:color="auto" w:fill="E5F3DB" w:themeFill="accent2" w:themeFillTint="33"/>
          </w:tcPr>
          <w:p w:rsidR="00381EDA" w:rsidRPr="00BA715D" w:rsidRDefault="00381EDA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wave" w:sz="6" w:space="0" w:color="D64A3B" w:themeColor="accent4"/>
              <w:left w:val="wave" w:sz="6" w:space="0" w:color="30ACEC" w:themeColor="accent1"/>
              <w:bottom w:val="dashSmallGap" w:sz="4" w:space="0" w:color="auto"/>
              <w:right w:val="wave" w:sz="6" w:space="0" w:color="30ACEC" w:themeColor="accent1"/>
            </w:tcBorders>
            <w:shd w:val="clear" w:color="auto" w:fill="E5F3DB" w:themeFill="accent2" w:themeFillTint="33"/>
          </w:tcPr>
          <w:p w:rsidR="00381EDA" w:rsidRPr="00BA715D" w:rsidRDefault="00381EDA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wave" w:sz="6" w:space="0" w:color="D64A3B" w:themeColor="accent4"/>
              <w:left w:val="wave" w:sz="6" w:space="0" w:color="30ACEC" w:themeColor="accent1"/>
              <w:bottom w:val="dashSmallGap" w:sz="4" w:space="0" w:color="auto"/>
              <w:right w:val="wave" w:sz="6" w:space="0" w:color="30ACEC" w:themeColor="accent1"/>
            </w:tcBorders>
            <w:shd w:val="clear" w:color="auto" w:fill="E5F3DB" w:themeFill="accent2" w:themeFillTint="33"/>
          </w:tcPr>
          <w:p w:rsidR="00381EDA" w:rsidRPr="00BA715D" w:rsidRDefault="00381EDA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wave" w:sz="6" w:space="0" w:color="D64A3B" w:themeColor="accent4"/>
              <w:left w:val="wave" w:sz="6" w:space="0" w:color="30ACEC" w:themeColor="accent1"/>
              <w:bottom w:val="dashSmallGap" w:sz="4" w:space="0" w:color="auto"/>
              <w:right w:val="wave" w:sz="6" w:space="0" w:color="30ACEC" w:themeColor="accent1"/>
            </w:tcBorders>
            <w:shd w:val="clear" w:color="auto" w:fill="E5F3DB" w:themeFill="accent2" w:themeFillTint="33"/>
          </w:tcPr>
          <w:p w:rsidR="00381EDA" w:rsidRPr="00BA715D" w:rsidRDefault="00381EDA" w:rsidP="00734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wave" w:sz="6" w:space="0" w:color="D64A3B" w:themeColor="accent4"/>
              <w:left w:val="wave" w:sz="6" w:space="0" w:color="30ACEC" w:themeColor="accent1"/>
              <w:bottom w:val="dashSmallGap" w:sz="4" w:space="0" w:color="auto"/>
              <w:right w:val="wave" w:sz="6" w:space="0" w:color="30ACEC" w:themeColor="accent1"/>
            </w:tcBorders>
            <w:shd w:val="clear" w:color="auto" w:fill="E5F3DB" w:themeFill="accent2" w:themeFillTint="33"/>
          </w:tcPr>
          <w:p w:rsidR="00381EDA" w:rsidRPr="00BA715D" w:rsidRDefault="00381EDA" w:rsidP="0073453B">
            <w:pPr>
              <w:pStyle w:val="Textedecalendri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ne"/>
                <w:color w:val="212121" w:themeColor="text2"/>
              </w:rPr>
            </w:pPr>
          </w:p>
        </w:tc>
      </w:tr>
      <w:tr w:rsidR="00381EDA" w:rsidTr="00381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dxa"/>
            <w:vMerge/>
            <w:tcBorders>
              <w:left w:val="wave" w:sz="6" w:space="0" w:color="30ACEC" w:themeColor="accent1"/>
              <w:bottom w:val="wave" w:sz="6" w:space="0" w:color="30ACEC" w:themeColor="accent1"/>
              <w:right w:val="wave" w:sz="6" w:space="0" w:color="30ACEC" w:themeColor="accent1"/>
            </w:tcBorders>
            <w:shd w:val="clear" w:color="auto" w:fill="E8E8E8" w:themeFill="text2" w:themeFillTint="1A"/>
          </w:tcPr>
          <w:p w:rsidR="00381EDA" w:rsidRDefault="00381EDA" w:rsidP="0073453B">
            <w:pPr>
              <w:jc w:val="center"/>
              <w:rPr>
                <w:rStyle w:val="Anne"/>
                <w:sz w:val="60"/>
                <w:szCs w:val="60"/>
              </w:rPr>
            </w:pPr>
          </w:p>
        </w:tc>
        <w:tc>
          <w:tcPr>
            <w:tcW w:w="2160" w:type="dxa"/>
            <w:tcBorders>
              <w:top w:val="dashSmallGap" w:sz="4" w:space="0" w:color="auto"/>
              <w:left w:val="wave" w:sz="6" w:space="0" w:color="30ACEC" w:themeColor="accent1"/>
              <w:bottom w:val="wave" w:sz="6" w:space="0" w:color="30ACEC" w:themeColor="accent1"/>
              <w:right w:val="wave" w:sz="6" w:space="0" w:color="30ACEC" w:themeColor="accent1"/>
            </w:tcBorders>
            <w:shd w:val="clear" w:color="auto" w:fill="E29D3E" w:themeFill="accent3"/>
          </w:tcPr>
          <w:p w:rsidR="00381EDA" w:rsidRPr="00BA715D" w:rsidRDefault="00381EDA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</w:tc>
        <w:tc>
          <w:tcPr>
            <w:tcW w:w="1667" w:type="dxa"/>
            <w:tcBorders>
              <w:top w:val="dashSmallGap" w:sz="4" w:space="0" w:color="auto"/>
              <w:left w:val="wave" w:sz="6" w:space="0" w:color="30ACEC" w:themeColor="accent1"/>
              <w:bottom w:val="wave" w:sz="6" w:space="0" w:color="30ACEC" w:themeColor="accent1"/>
              <w:right w:val="wave" w:sz="6" w:space="0" w:color="30ACEC" w:themeColor="accent1"/>
            </w:tcBorders>
            <w:shd w:val="clear" w:color="auto" w:fill="E29D3E" w:themeFill="accent3"/>
          </w:tcPr>
          <w:p w:rsidR="00381EDA" w:rsidRPr="00BA715D" w:rsidRDefault="00381EDA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wave" w:sz="6" w:space="0" w:color="30ACEC" w:themeColor="accent1"/>
              <w:bottom w:val="wave" w:sz="6" w:space="0" w:color="30ACEC" w:themeColor="accent1"/>
              <w:right w:val="wave" w:sz="6" w:space="0" w:color="30ACEC" w:themeColor="accent1"/>
            </w:tcBorders>
            <w:shd w:val="clear" w:color="auto" w:fill="E29D3E" w:themeFill="accent3"/>
          </w:tcPr>
          <w:p w:rsidR="00381EDA" w:rsidRPr="00BA715D" w:rsidRDefault="00381EDA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ashSmallGap" w:sz="4" w:space="0" w:color="auto"/>
              <w:left w:val="wave" w:sz="6" w:space="0" w:color="30ACEC" w:themeColor="accent1"/>
              <w:bottom w:val="wave" w:sz="6" w:space="0" w:color="30ACEC" w:themeColor="accent1"/>
              <w:right w:val="wave" w:sz="6" w:space="0" w:color="30ACEC" w:themeColor="accent1"/>
            </w:tcBorders>
            <w:shd w:val="clear" w:color="auto" w:fill="E29D3E" w:themeFill="accent3"/>
          </w:tcPr>
          <w:p w:rsidR="00381EDA" w:rsidRPr="00BA715D" w:rsidRDefault="00381EDA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dashSmallGap" w:sz="4" w:space="0" w:color="auto"/>
              <w:left w:val="wave" w:sz="6" w:space="0" w:color="30ACEC" w:themeColor="accent1"/>
              <w:bottom w:val="wave" w:sz="6" w:space="0" w:color="30ACEC" w:themeColor="accent1"/>
              <w:right w:val="wave" w:sz="6" w:space="0" w:color="30ACEC" w:themeColor="accent1"/>
            </w:tcBorders>
            <w:shd w:val="clear" w:color="auto" w:fill="E29D3E" w:themeFill="accent3"/>
          </w:tcPr>
          <w:p w:rsidR="00381EDA" w:rsidRPr="00BA715D" w:rsidRDefault="00381EDA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left w:val="wave" w:sz="6" w:space="0" w:color="30ACEC" w:themeColor="accent1"/>
              <w:bottom w:val="wave" w:sz="6" w:space="0" w:color="30ACEC" w:themeColor="accent1"/>
              <w:right w:val="wave" w:sz="6" w:space="0" w:color="30ACEC" w:themeColor="accent1"/>
            </w:tcBorders>
            <w:shd w:val="clear" w:color="auto" w:fill="E29D3E" w:themeFill="accent3"/>
          </w:tcPr>
          <w:p w:rsidR="00381EDA" w:rsidRPr="00BA715D" w:rsidRDefault="00381EDA" w:rsidP="00734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ne"/>
                <w:color w:val="212121" w:themeColor="text2"/>
                <w:sz w:val="16"/>
                <w:szCs w:val="16"/>
              </w:rPr>
            </w:pPr>
          </w:p>
        </w:tc>
      </w:tr>
    </w:tbl>
    <w:p w:rsidR="00BD0BA2" w:rsidRPr="00C651A5" w:rsidRDefault="00BD0BA2" w:rsidP="0073453B">
      <w:pPr>
        <w:jc w:val="center"/>
        <w:rPr>
          <w:sz w:val="60"/>
          <w:szCs w:val="60"/>
        </w:rPr>
      </w:pPr>
    </w:p>
    <w:sectPr w:rsidR="00BD0BA2" w:rsidRPr="00C651A5">
      <w:pgSz w:w="12240" w:h="15840"/>
      <w:pgMar w:top="936" w:right="1008" w:bottom="93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C5E592A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0E480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00EDAC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114C678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7984512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BE8758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C0742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DAFB0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D6C13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96972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onthEnd" w:val="31/10/2016"/>
    <w:docVar w:name="MonthEndLessOne" w:val="30/10/2016"/>
    <w:docVar w:name="MonthEndLessTwo" w:val="29/10/2016"/>
    <w:docVar w:name="MonthStart" w:val="01/10/2016"/>
  </w:docVars>
  <w:rsids>
    <w:rsidRoot w:val="001F3797"/>
    <w:rsid w:val="0001068F"/>
    <w:rsid w:val="00025943"/>
    <w:rsid w:val="000A544B"/>
    <w:rsid w:val="000B5177"/>
    <w:rsid w:val="00103E00"/>
    <w:rsid w:val="001951A2"/>
    <w:rsid w:val="001B2CF0"/>
    <w:rsid w:val="001B69CE"/>
    <w:rsid w:val="001E10F7"/>
    <w:rsid w:val="001F3797"/>
    <w:rsid w:val="0021411A"/>
    <w:rsid w:val="00240D98"/>
    <w:rsid w:val="0024101A"/>
    <w:rsid w:val="00245D16"/>
    <w:rsid w:val="002B4FC0"/>
    <w:rsid w:val="002C15C2"/>
    <w:rsid w:val="002C4B53"/>
    <w:rsid w:val="002E7364"/>
    <w:rsid w:val="0031334E"/>
    <w:rsid w:val="00326B6E"/>
    <w:rsid w:val="00377CB0"/>
    <w:rsid w:val="00381EDA"/>
    <w:rsid w:val="003B503E"/>
    <w:rsid w:val="003B783D"/>
    <w:rsid w:val="004350E7"/>
    <w:rsid w:val="00436A0F"/>
    <w:rsid w:val="00445A70"/>
    <w:rsid w:val="00455047"/>
    <w:rsid w:val="00463CFA"/>
    <w:rsid w:val="00485262"/>
    <w:rsid w:val="004A4A72"/>
    <w:rsid w:val="004C279F"/>
    <w:rsid w:val="004F1678"/>
    <w:rsid w:val="004F3912"/>
    <w:rsid w:val="004F6EAF"/>
    <w:rsid w:val="00566A7E"/>
    <w:rsid w:val="005732BE"/>
    <w:rsid w:val="0059215E"/>
    <w:rsid w:val="005E7D0A"/>
    <w:rsid w:val="00600BBD"/>
    <w:rsid w:val="00632E41"/>
    <w:rsid w:val="006451A5"/>
    <w:rsid w:val="006560BF"/>
    <w:rsid w:val="006719E8"/>
    <w:rsid w:val="006A17BE"/>
    <w:rsid w:val="006C5C13"/>
    <w:rsid w:val="00704E5B"/>
    <w:rsid w:val="00725989"/>
    <w:rsid w:val="0073301F"/>
    <w:rsid w:val="0073453B"/>
    <w:rsid w:val="00742749"/>
    <w:rsid w:val="0074749D"/>
    <w:rsid w:val="007718DF"/>
    <w:rsid w:val="00772DE9"/>
    <w:rsid w:val="007A23D1"/>
    <w:rsid w:val="007B68C2"/>
    <w:rsid w:val="007D30DF"/>
    <w:rsid w:val="008046B8"/>
    <w:rsid w:val="0082633F"/>
    <w:rsid w:val="0085170B"/>
    <w:rsid w:val="008548C4"/>
    <w:rsid w:val="0085736C"/>
    <w:rsid w:val="008A2416"/>
    <w:rsid w:val="008B1882"/>
    <w:rsid w:val="008B4541"/>
    <w:rsid w:val="008F5D94"/>
    <w:rsid w:val="00925E7B"/>
    <w:rsid w:val="0092692E"/>
    <w:rsid w:val="009337DE"/>
    <w:rsid w:val="00944A70"/>
    <w:rsid w:val="0094546E"/>
    <w:rsid w:val="00950415"/>
    <w:rsid w:val="00961D38"/>
    <w:rsid w:val="00A12D42"/>
    <w:rsid w:val="00A35C47"/>
    <w:rsid w:val="00AA494D"/>
    <w:rsid w:val="00AD232C"/>
    <w:rsid w:val="00AE1DB0"/>
    <w:rsid w:val="00AF44F2"/>
    <w:rsid w:val="00AF7956"/>
    <w:rsid w:val="00B1255F"/>
    <w:rsid w:val="00B256E0"/>
    <w:rsid w:val="00B455F0"/>
    <w:rsid w:val="00B55EC0"/>
    <w:rsid w:val="00B7031F"/>
    <w:rsid w:val="00B826E2"/>
    <w:rsid w:val="00B844C2"/>
    <w:rsid w:val="00BA2A46"/>
    <w:rsid w:val="00BA715D"/>
    <w:rsid w:val="00BB1402"/>
    <w:rsid w:val="00BD0BA2"/>
    <w:rsid w:val="00BF04A3"/>
    <w:rsid w:val="00BF1D75"/>
    <w:rsid w:val="00C0551E"/>
    <w:rsid w:val="00C13131"/>
    <w:rsid w:val="00C37401"/>
    <w:rsid w:val="00C54A47"/>
    <w:rsid w:val="00C651A5"/>
    <w:rsid w:val="00C81314"/>
    <w:rsid w:val="00CA0FE5"/>
    <w:rsid w:val="00CD0187"/>
    <w:rsid w:val="00CD5F0E"/>
    <w:rsid w:val="00CF539B"/>
    <w:rsid w:val="00D14E4E"/>
    <w:rsid w:val="00D21E91"/>
    <w:rsid w:val="00D327E1"/>
    <w:rsid w:val="00D3799E"/>
    <w:rsid w:val="00D428FC"/>
    <w:rsid w:val="00D47516"/>
    <w:rsid w:val="00D55B74"/>
    <w:rsid w:val="00D753CF"/>
    <w:rsid w:val="00DB4D0B"/>
    <w:rsid w:val="00DC0861"/>
    <w:rsid w:val="00DD48BD"/>
    <w:rsid w:val="00E04C8E"/>
    <w:rsid w:val="00E07DD6"/>
    <w:rsid w:val="00E36FB5"/>
    <w:rsid w:val="00E64528"/>
    <w:rsid w:val="00E73659"/>
    <w:rsid w:val="00EC4A93"/>
    <w:rsid w:val="00ED4E61"/>
    <w:rsid w:val="00F162FC"/>
    <w:rsid w:val="00F3018E"/>
    <w:rsid w:val="00F3245B"/>
    <w:rsid w:val="00F32CC0"/>
    <w:rsid w:val="00F44594"/>
    <w:rsid w:val="00F65E9C"/>
    <w:rsid w:val="00F97272"/>
    <w:rsid w:val="00FE02E2"/>
    <w:rsid w:val="00FF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93DA0"/>
  <w15:docId w15:val="{14374BCB-A8A1-4485-BF38-08BC260C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12121" w:themeColor="text2"/>
        <w:sz w:val="14"/>
        <w:szCs w:val="14"/>
        <w:lang w:val="fr-FR" w:eastAsia="fr-F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uiPriority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0ACEC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0ACEC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0ACEC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0ACEC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0ACEC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0ACEC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-ttedesremarques">
    <w:name w:val="En-tête des remarques"/>
    <w:basedOn w:val="Normal"/>
    <w:uiPriority w:val="2"/>
    <w:qFormat/>
    <w:pPr>
      <w:jc w:val="center"/>
    </w:pPr>
    <w:rPr>
      <w:b/>
      <w:sz w:val="12"/>
      <w:szCs w:val="12"/>
    </w:rPr>
  </w:style>
  <w:style w:type="paragraph" w:customStyle="1" w:styleId="Semaine">
    <w:name w:val="Semaine"/>
    <w:basedOn w:val="Normal"/>
    <w:uiPriority w:val="1"/>
    <w:qFormat/>
    <w:rsid w:val="0073301F"/>
    <w:pPr>
      <w:jc w:val="center"/>
    </w:pPr>
    <w:rPr>
      <w:b/>
      <w:i/>
      <w:iCs/>
      <w:caps/>
      <w:color w:val="404040" w:themeColor="text1" w:themeTint="BF"/>
    </w:rPr>
  </w:style>
  <w:style w:type="paragraph" w:customStyle="1" w:styleId="Ligne">
    <w:name w:val="Ligne"/>
    <w:basedOn w:val="Normal"/>
    <w:uiPriority w:val="19"/>
    <w:unhideWhenUsed/>
    <w:qFormat/>
    <w:pPr>
      <w:pBdr>
        <w:bottom w:val="single" w:sz="8" w:space="1" w:color="82CDF3" w:themeColor="accent1" w:themeTint="99"/>
      </w:pBdr>
      <w:ind w:right="115"/>
      <w:jc w:val="center"/>
    </w:pPr>
    <w:rPr>
      <w:b/>
      <w:sz w:val="18"/>
    </w:rPr>
  </w:style>
  <w:style w:type="paragraph" w:styleId="Date">
    <w:name w:val="Date"/>
    <w:basedOn w:val="Normal"/>
    <w:next w:val="Normal"/>
    <w:link w:val="DateCar"/>
    <w:uiPriority w:val="1"/>
    <w:qFormat/>
    <w:rsid w:val="0073301F"/>
    <w:pPr>
      <w:spacing w:before="60"/>
    </w:pPr>
    <w:rPr>
      <w:color w:val="30ACEC" w:themeColor="accent1"/>
      <w:sz w:val="32"/>
      <w:szCs w:val="40"/>
    </w:rPr>
  </w:style>
  <w:style w:type="character" w:customStyle="1" w:styleId="DateCar">
    <w:name w:val="Date Car"/>
    <w:basedOn w:val="Policepardfaut"/>
    <w:link w:val="Date"/>
    <w:uiPriority w:val="1"/>
    <w:rsid w:val="0073301F"/>
    <w:rPr>
      <w:color w:val="30ACEC" w:themeColor="accent1"/>
      <w:sz w:val="32"/>
      <w:szCs w:val="40"/>
    </w:rPr>
  </w:style>
  <w:style w:type="character" w:customStyle="1" w:styleId="Samedi">
    <w:name w:val="Samedi"/>
    <w:basedOn w:val="Policepardfaut"/>
    <w:uiPriority w:val="2"/>
    <w:qFormat/>
    <w:rPr>
      <w:caps w:val="0"/>
      <w:smallCaps w:val="0"/>
      <w:strike w:val="0"/>
      <w:dstrike w:val="0"/>
      <w:vanish w:val="0"/>
      <w:position w:val="12"/>
      <w:vertAlign w:val="baseline"/>
    </w:rPr>
  </w:style>
  <w:style w:type="character" w:customStyle="1" w:styleId="Dimanche">
    <w:name w:val="Dimanche"/>
    <w:basedOn w:val="Policepardfaut"/>
    <w:uiPriority w:val="2"/>
    <w:qFormat/>
    <w:rPr>
      <w:position w:val="-12"/>
      <w:vertAlign w:val="baseline"/>
    </w:rPr>
  </w:style>
  <w:style w:type="paragraph" w:styleId="Sansinterligne">
    <w:name w:val="No Spacing"/>
    <w:uiPriority w:val="3"/>
    <w:unhideWhenUsed/>
    <w:rPr>
      <w:sz w:val="2"/>
      <w:szCs w:val="6"/>
    </w:rPr>
  </w:style>
  <w:style w:type="paragraph" w:customStyle="1" w:styleId="Mois">
    <w:name w:val="Mois"/>
    <w:basedOn w:val="Normal"/>
    <w:uiPriority w:val="1"/>
    <w:qFormat/>
    <w:rPr>
      <w:caps/>
      <w:color w:val="0D0D0D" w:themeColor="text1" w:themeTint="F2"/>
      <w:position w:val="-12"/>
      <w:sz w:val="60"/>
      <w:szCs w:val="68"/>
    </w:rPr>
  </w:style>
  <w:style w:type="character" w:customStyle="1" w:styleId="Anne">
    <w:name w:val="Année"/>
    <w:basedOn w:val="Policepardfaut"/>
    <w:uiPriority w:val="1"/>
    <w:qFormat/>
    <w:rPr>
      <w:b w:val="0"/>
      <w:color w:val="30ACEC" w:themeColor="accent1"/>
    </w:rPr>
  </w:style>
  <w:style w:type="paragraph" w:customStyle="1" w:styleId="Textedeligne">
    <w:name w:val="Texte de ligne"/>
    <w:basedOn w:val="Normal"/>
    <w:uiPriority w:val="1"/>
    <w:qFormat/>
    <w:pPr>
      <w:spacing w:after="80"/>
      <w:jc w:val="right"/>
    </w:pPr>
    <w:rPr>
      <w:caps/>
      <w:color w:val="404040" w:themeColor="text1" w:themeTint="BF"/>
    </w:rPr>
  </w:style>
  <w:style w:type="paragraph" w:customStyle="1" w:styleId="Lignehorizontale">
    <w:name w:val="Ligne horizontale"/>
    <w:basedOn w:val="Ligne"/>
    <w:uiPriority w:val="19"/>
    <w:unhideWhenUsed/>
    <w:qFormat/>
    <w:pPr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Bibliographie">
    <w:name w:val="Bibliography"/>
    <w:basedOn w:val="Normal"/>
    <w:next w:val="Normal"/>
    <w:uiPriority w:val="37"/>
    <w:semiHidden/>
    <w:unhideWhenUsed/>
  </w:style>
  <w:style w:type="paragraph" w:styleId="Normalcentr">
    <w:name w:val="Block Text"/>
    <w:basedOn w:val="Normal"/>
    <w:uiPriority w:val="99"/>
    <w:semiHidden/>
    <w:unhideWhenUsed/>
    <w:pPr>
      <w:pBdr>
        <w:top w:val="single" w:sz="2" w:space="10" w:color="30ACEC" w:themeColor="accent1" w:shadow="1" w:frame="1"/>
        <w:left w:val="single" w:sz="2" w:space="10" w:color="30ACEC" w:themeColor="accent1" w:shadow="1" w:frame="1"/>
        <w:bottom w:val="single" w:sz="2" w:space="10" w:color="30ACEC" w:themeColor="accent1" w:shadow="1" w:frame="1"/>
        <w:right w:val="single" w:sz="2" w:space="10" w:color="30ACEC" w:themeColor="accent1" w:shadow="1" w:frame="1"/>
      </w:pBdr>
      <w:ind w:left="1152" w:right="1152"/>
    </w:pPr>
    <w:rPr>
      <w:rFonts w:eastAsiaTheme="minorEastAsia"/>
      <w:i/>
      <w:iCs/>
      <w:color w:val="30ACEC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Pr>
      <w:sz w:val="16"/>
    </w:rPr>
  </w:style>
  <w:style w:type="paragraph" w:styleId="Corpsdetexte2">
    <w:name w:val="Body Text 2"/>
    <w:basedOn w:val="Normal"/>
    <w:link w:val="Corpsdetexte2Car"/>
    <w:uiPriority w:val="99"/>
    <w:semiHidden/>
    <w:unhideWhenUsed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Pr>
      <w:sz w:val="16"/>
    </w:rPr>
  </w:style>
  <w:style w:type="paragraph" w:styleId="Corpsdetexte3">
    <w:name w:val="Body Text 3"/>
    <w:basedOn w:val="Normal"/>
    <w:link w:val="Corpsdetexte3Car"/>
    <w:uiPriority w:val="99"/>
    <w:semiHidden/>
    <w:unhideWhenUsed/>
    <w:pPr>
      <w:spacing w:after="120"/>
    </w:pPr>
  </w:style>
  <w:style w:type="character" w:customStyle="1" w:styleId="Corpsdetexte3Car">
    <w:name w:val="Corps de texte 3 Car"/>
    <w:basedOn w:val="Policepardfaut"/>
    <w:link w:val="Corpsdetexte3"/>
    <w:uiPriority w:val="99"/>
    <w:semiHidden/>
    <w:rPr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pPr>
      <w:spacing w:after="2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Pr>
      <w:sz w:val="1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Pr>
      <w:sz w:val="16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pPr>
      <w:spacing w:after="20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Pr>
      <w:sz w:val="16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Pr>
      <w:sz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pPr>
      <w:spacing w:after="120"/>
      <w:ind w:left="360"/>
    </w:p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Pr>
      <w:sz w:val="16"/>
      <w:szCs w:val="16"/>
    </w:rPr>
  </w:style>
  <w:style w:type="character" w:styleId="Titredulivre">
    <w:name w:val="Book Title"/>
    <w:basedOn w:val="Policepardfaut"/>
    <w:uiPriority w:val="33"/>
    <w:semiHidden/>
    <w:qFormat/>
    <w:rPr>
      <w:b/>
      <w:bCs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30ACEC" w:themeColor="accent1"/>
      <w:sz w:val="18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Pr>
      <w:sz w:val="16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  <w:sz w:val="20"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Pr>
      <w:rFonts w:ascii="Tahoma" w:hAnsi="Tahoma" w:cs="Tahoma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Pr>
      <w:rFonts w:ascii="Tahoma" w:hAnsi="Tahoma" w:cs="Tahoma"/>
      <w:sz w:val="16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Pr>
      <w:sz w:val="16"/>
    </w:rPr>
  </w:style>
  <w:style w:type="character" w:styleId="Accentuation">
    <w:name w:val="Emphasis"/>
    <w:basedOn w:val="Policepardfaut"/>
    <w:uiPriority w:val="20"/>
    <w:semiHidden/>
    <w:qFormat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Pr>
      <w:sz w:val="20"/>
      <w:szCs w:val="20"/>
    </w:rPr>
  </w:style>
  <w:style w:type="paragraph" w:styleId="Adressedestinatai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82B6F4" w:themeColor="followedHyperlink"/>
      <w:u w:val="single"/>
    </w:rPr>
  </w:style>
  <w:style w:type="paragraph" w:styleId="Pieddepage">
    <w:name w:val="footer"/>
    <w:basedOn w:val="Normal"/>
    <w:link w:val="PieddepageC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Pr>
      <w:sz w:val="16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sz w:val="20"/>
      <w:szCs w:val="20"/>
    </w:rPr>
  </w:style>
  <w:style w:type="paragraph" w:styleId="En-tte">
    <w:name w:val="header"/>
    <w:basedOn w:val="Normal"/>
    <w:link w:val="En-tteC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Pr>
      <w:sz w:val="1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0ACEC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b/>
      <w:bCs/>
      <w:color w:val="30ACEC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b/>
      <w:bCs/>
      <w:color w:val="30ACEC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30ACEC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0ACEC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0ACEC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16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cronymeHTML">
    <w:name w:val="HTML Acronym"/>
    <w:basedOn w:val="Policepardfaut"/>
    <w:uiPriority w:val="99"/>
    <w:semiHidden/>
    <w:unhideWhenUsed/>
  </w:style>
  <w:style w:type="paragraph" w:styleId="AdresseHTML">
    <w:name w:val="HTML Address"/>
    <w:basedOn w:val="Normal"/>
    <w:link w:val="AdresseHTMLCar"/>
    <w:uiPriority w:val="99"/>
    <w:semiHidden/>
    <w:unhideWhenUsed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Pr>
      <w:i/>
      <w:iCs/>
      <w:sz w:val="16"/>
    </w:rPr>
  </w:style>
  <w:style w:type="character" w:styleId="CitationHTML">
    <w:name w:val="HTML Cite"/>
    <w:basedOn w:val="Policepardfaut"/>
    <w:uiPriority w:val="99"/>
    <w:semiHidden/>
    <w:unhideWhenUsed/>
    <w:rPr>
      <w:i/>
      <w:iCs/>
    </w:rPr>
  </w:style>
  <w:style w:type="character" w:styleId="CodeHTML">
    <w:name w:val="HTML Code"/>
    <w:basedOn w:val="Policepardfaut"/>
    <w:uiPriority w:val="99"/>
    <w:semiHidden/>
    <w:unhideWhenUsed/>
    <w:rPr>
      <w:rFonts w:ascii="Consolas" w:hAnsi="Consolas"/>
      <w:sz w:val="20"/>
      <w:szCs w:val="20"/>
    </w:rPr>
  </w:style>
  <w:style w:type="character" w:styleId="DfinitionHTML">
    <w:name w:val="HTML Definition"/>
    <w:basedOn w:val="Policepardfaut"/>
    <w:uiPriority w:val="99"/>
    <w:semiHidden/>
    <w:unhideWhenUsed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Pr>
      <w:color w:val="3085ED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160" w:hanging="16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320" w:hanging="16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480" w:hanging="16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640" w:hanging="16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800" w:hanging="16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960" w:hanging="16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120" w:hanging="16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280" w:hanging="16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1440" w:hanging="160"/>
    </w:pPr>
  </w:style>
  <w:style w:type="paragraph" w:styleId="Titreindex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qFormat/>
    <w:rPr>
      <w:b/>
      <w:bCs/>
      <w:i/>
      <w:iCs/>
      <w:color w:val="30ACEC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pPr>
      <w:pBdr>
        <w:bottom w:val="single" w:sz="4" w:space="4" w:color="30ACEC" w:themeColor="accent1"/>
      </w:pBdr>
      <w:spacing w:before="200" w:after="280"/>
      <w:ind w:left="936" w:right="936"/>
    </w:pPr>
    <w:rPr>
      <w:b/>
      <w:bCs/>
      <w:i/>
      <w:iCs/>
      <w:color w:val="30ACEC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bCs/>
      <w:i/>
      <w:iCs/>
      <w:color w:val="30ACEC" w:themeColor="accent1"/>
    </w:rPr>
  </w:style>
  <w:style w:type="character" w:styleId="Rfrenceintense">
    <w:name w:val="Intense Reference"/>
    <w:basedOn w:val="Policepardfaut"/>
    <w:uiPriority w:val="32"/>
    <w:semiHidden/>
    <w:qFormat/>
    <w:rPr>
      <w:b/>
      <w:bCs/>
      <w:smallCaps/>
      <w:color w:val="30ACEC" w:themeColor="accent1"/>
      <w:spacing w:val="5"/>
      <w:u w:val="single"/>
    </w:rPr>
  </w:style>
  <w:style w:type="character" w:styleId="Numrodeligne">
    <w:name w:val="line number"/>
    <w:basedOn w:val="Policepardfaut"/>
    <w:uiPriority w:val="99"/>
    <w:semiHidden/>
    <w:unhideWhenUsed/>
  </w:style>
  <w:style w:type="paragraph" w:styleId="Liste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qFormat/>
    <w:pPr>
      <w:ind w:left="720"/>
      <w:contextualSpacing/>
    </w:pPr>
  </w:style>
  <w:style w:type="paragraph" w:styleId="Textedemacro">
    <w:name w:val="macro"/>
    <w:link w:val="Textede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Pr>
      <w:rFonts w:ascii="Consolas" w:hAnsi="Consolas"/>
      <w:sz w:val="20"/>
      <w:szCs w:val="20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</w:style>
  <w:style w:type="character" w:customStyle="1" w:styleId="TitredenoteCar">
    <w:name w:val="Titre de note Car"/>
    <w:basedOn w:val="Policepardfaut"/>
    <w:link w:val="Titredenote"/>
    <w:uiPriority w:val="99"/>
    <w:semiHidden/>
    <w:rPr>
      <w:sz w:val="16"/>
    </w:rPr>
  </w:style>
  <w:style w:type="character" w:styleId="Numrodepage">
    <w:name w:val="page number"/>
    <w:basedOn w:val="Policepardfau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extebrut">
    <w:name w:val="Plain Text"/>
    <w:basedOn w:val="Normal"/>
    <w:link w:val="TextebrutCar"/>
    <w:uiPriority w:val="99"/>
    <w:semiHidden/>
    <w:unhideWhenUsed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Pr>
      <w:rFonts w:ascii="Consolas" w:hAnsi="Consolas"/>
      <w:sz w:val="21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color w:val="000000" w:themeColor="text1"/>
      <w:sz w:val="16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</w:style>
  <w:style w:type="character" w:customStyle="1" w:styleId="SalutationsCar">
    <w:name w:val="Salutations Car"/>
    <w:basedOn w:val="Policepardfaut"/>
    <w:link w:val="Salutations"/>
    <w:uiPriority w:val="99"/>
    <w:semiHidden/>
    <w:rPr>
      <w:sz w:val="16"/>
    </w:rPr>
  </w:style>
  <w:style w:type="paragraph" w:styleId="Signature">
    <w:name w:val="Signature"/>
    <w:basedOn w:val="Normal"/>
    <w:link w:val="SignatureCar"/>
    <w:uiPriority w:val="99"/>
    <w:semiHidden/>
    <w:unhideWhenUsed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Pr>
      <w:sz w:val="16"/>
    </w:rPr>
  </w:style>
  <w:style w:type="character" w:styleId="lev">
    <w:name w:val="Strong"/>
    <w:basedOn w:val="Policepardfaut"/>
    <w:uiPriority w:val="22"/>
    <w:semiHidden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semiHidden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30ACEC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asciiTheme="majorHAnsi" w:eastAsiaTheme="majorEastAsia" w:hAnsiTheme="majorHAnsi" w:cstheme="majorBidi"/>
      <w:i/>
      <w:iCs/>
      <w:color w:val="30ACEC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qFormat/>
    <w:rPr>
      <w:i/>
      <w:iCs/>
      <w:color w:val="808080" w:themeColor="text1" w:themeTint="7F"/>
    </w:rPr>
  </w:style>
  <w:style w:type="character" w:styleId="Rfrenceple">
    <w:name w:val="Subtle Reference"/>
    <w:basedOn w:val="Policepardfaut"/>
    <w:uiPriority w:val="31"/>
    <w:semiHidden/>
    <w:qFormat/>
    <w:rPr>
      <w:smallCaps/>
      <w:color w:val="30ACEC" w:themeColor="accent1"/>
      <w:u w:val="single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160" w:hanging="160"/>
    </w:pPr>
  </w:style>
  <w:style w:type="paragraph" w:styleId="Tabledesillustrations">
    <w:name w:val="table of figures"/>
    <w:basedOn w:val="Normal"/>
    <w:next w:val="Normal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semiHidden/>
    <w:qFormat/>
    <w:pPr>
      <w:pBdr>
        <w:bottom w:val="single" w:sz="8" w:space="4" w:color="30ACEC" w:themeColor="accent1"/>
      </w:pBdr>
      <w:spacing w:after="300"/>
      <w:contextualSpacing/>
    </w:pPr>
    <w:rPr>
      <w:rFonts w:asciiTheme="majorHAnsi" w:eastAsiaTheme="majorEastAsia" w:hAnsiTheme="majorHAnsi" w:cstheme="majorBidi"/>
      <w:color w:val="181818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color w:val="181818" w:themeColor="text2" w:themeShade="BF"/>
      <w:spacing w:val="5"/>
      <w:kern w:val="28"/>
      <w:sz w:val="52"/>
      <w:szCs w:val="52"/>
    </w:rPr>
  </w:style>
  <w:style w:type="paragraph" w:styleId="TitreTR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pPr>
      <w:spacing w:after="100"/>
      <w:ind w:left="160"/>
    </w:p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320"/>
    </w:p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480"/>
    </w:pPr>
  </w:style>
  <w:style w:type="paragraph" w:styleId="TM5">
    <w:name w:val="toc 5"/>
    <w:basedOn w:val="Normal"/>
    <w:next w:val="Normal"/>
    <w:autoRedefine/>
    <w:uiPriority w:val="39"/>
    <w:semiHidden/>
    <w:unhideWhenUsed/>
    <w:pPr>
      <w:spacing w:after="100"/>
      <w:ind w:left="640"/>
    </w:pPr>
  </w:style>
  <w:style w:type="paragraph" w:styleId="TM6">
    <w:name w:val="toc 6"/>
    <w:basedOn w:val="Normal"/>
    <w:next w:val="Normal"/>
    <w:autoRedefine/>
    <w:uiPriority w:val="39"/>
    <w:semiHidden/>
    <w:unhideWhenUsed/>
    <w:pPr>
      <w:spacing w:after="100"/>
      <w:ind w:left="800"/>
    </w:pPr>
  </w:style>
  <w:style w:type="paragraph" w:styleId="TM7">
    <w:name w:val="toc 7"/>
    <w:basedOn w:val="Normal"/>
    <w:next w:val="Normal"/>
    <w:autoRedefine/>
    <w:uiPriority w:val="39"/>
    <w:semiHidden/>
    <w:unhideWhenUsed/>
    <w:pPr>
      <w:spacing w:after="100"/>
      <w:ind w:left="960"/>
    </w:pPr>
  </w:style>
  <w:style w:type="paragraph" w:styleId="TM8">
    <w:name w:val="toc 8"/>
    <w:basedOn w:val="Normal"/>
    <w:next w:val="Normal"/>
    <w:autoRedefine/>
    <w:uiPriority w:val="39"/>
    <w:semiHidden/>
    <w:unhideWhenUsed/>
    <w:pPr>
      <w:spacing w:after="100"/>
      <w:ind w:left="1120"/>
    </w:pPr>
  </w:style>
  <w:style w:type="paragraph" w:styleId="TM9">
    <w:name w:val="toc 9"/>
    <w:basedOn w:val="Normal"/>
    <w:next w:val="Normal"/>
    <w:autoRedefine/>
    <w:uiPriority w:val="39"/>
    <w:semiHidden/>
    <w:unhideWhenUsed/>
    <w:pPr>
      <w:spacing w:after="100"/>
      <w:ind w:left="128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customStyle="1" w:styleId="SlashEnd">
    <w:name w:val="SlashEnd"/>
    <w:basedOn w:val="Policepardfaut"/>
    <w:uiPriority w:val="19"/>
    <w:semiHidden/>
    <w:rPr>
      <w:color w:val="FFFFFF" w:themeColor="background1"/>
    </w:rPr>
  </w:style>
  <w:style w:type="paragraph" w:customStyle="1" w:styleId="Jours">
    <w:name w:val="Jours"/>
    <w:basedOn w:val="Normal"/>
    <w:qFormat/>
    <w:pPr>
      <w:jc w:val="center"/>
    </w:pPr>
    <w:rPr>
      <w:color w:val="404040" w:themeColor="text1" w:themeTint="BF"/>
      <w:sz w:val="20"/>
      <w:szCs w:val="20"/>
    </w:rPr>
  </w:style>
  <w:style w:type="paragraph" w:customStyle="1" w:styleId="Textedecalendrier">
    <w:name w:val="Texte de calendrier"/>
    <w:basedOn w:val="Normal"/>
    <w:qFormat/>
    <w:rPr>
      <w:sz w:val="16"/>
      <w:szCs w:val="16"/>
    </w:rPr>
  </w:style>
  <w:style w:type="table" w:styleId="Tableausimple3">
    <w:name w:val="Plain Table 3"/>
    <w:basedOn w:val="TableauNormal"/>
    <w:uiPriority w:val="42"/>
    <w:rsid w:val="00BD0BA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5">
    <w:name w:val="Plain Table 5"/>
    <w:basedOn w:val="TableauNormal"/>
    <w:uiPriority w:val="44"/>
    <w:rsid w:val="00BD0BA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BD0BA2"/>
    <w:rPr>
      <w:color w:val="1286C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0ACE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0ACE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0ACE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0ACE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EEFB" w:themeFill="accent1" w:themeFillTint="33"/>
      </w:tcPr>
    </w:tblStylePr>
    <w:tblStylePr w:type="band1Horz">
      <w:tblPr/>
      <w:tcPr>
        <w:shd w:val="clear" w:color="auto" w:fill="D5EEF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">
    <w:name w:val="List Table 7 Colorful"/>
    <w:basedOn w:val="TableauNormal"/>
    <w:uiPriority w:val="52"/>
    <w:rsid w:val="00BD0BA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3-Accentuation2">
    <w:name w:val="Grid Table 3 Accent 2"/>
    <w:basedOn w:val="TableauNormal"/>
    <w:uiPriority w:val="48"/>
    <w:rsid w:val="00B55EC0"/>
    <w:tblPr>
      <w:tblStyleRowBandSize w:val="1"/>
      <w:tblStyleColBandSize w:val="1"/>
      <w:tblBorders>
        <w:top w:val="single" w:sz="4" w:space="0" w:color="B2DB95" w:themeColor="accent2" w:themeTint="99"/>
        <w:left w:val="single" w:sz="4" w:space="0" w:color="B2DB95" w:themeColor="accent2" w:themeTint="99"/>
        <w:bottom w:val="single" w:sz="4" w:space="0" w:color="B2DB95" w:themeColor="accent2" w:themeTint="99"/>
        <w:right w:val="single" w:sz="4" w:space="0" w:color="B2DB95" w:themeColor="accent2" w:themeTint="99"/>
        <w:insideH w:val="single" w:sz="4" w:space="0" w:color="B2DB95" w:themeColor="accent2" w:themeTint="99"/>
        <w:insideV w:val="single" w:sz="4" w:space="0" w:color="B2DB9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DB" w:themeFill="accent2" w:themeFillTint="33"/>
      </w:tcPr>
    </w:tblStylePr>
    <w:tblStylePr w:type="band1Horz">
      <w:tblPr/>
      <w:tcPr>
        <w:shd w:val="clear" w:color="auto" w:fill="E5F3DB" w:themeFill="accent2" w:themeFillTint="33"/>
      </w:tcPr>
    </w:tblStylePr>
    <w:tblStylePr w:type="neCell">
      <w:tblPr/>
      <w:tcPr>
        <w:tcBorders>
          <w:bottom w:val="single" w:sz="4" w:space="0" w:color="B2DB95" w:themeColor="accent2" w:themeTint="99"/>
        </w:tcBorders>
      </w:tcPr>
    </w:tblStylePr>
    <w:tblStylePr w:type="nwCell">
      <w:tblPr/>
      <w:tcPr>
        <w:tcBorders>
          <w:bottom w:val="single" w:sz="4" w:space="0" w:color="B2DB95" w:themeColor="accent2" w:themeTint="99"/>
        </w:tcBorders>
      </w:tcPr>
    </w:tblStylePr>
    <w:tblStylePr w:type="seCell">
      <w:tblPr/>
      <w:tcPr>
        <w:tcBorders>
          <w:top w:val="single" w:sz="4" w:space="0" w:color="B2DB95" w:themeColor="accent2" w:themeTint="99"/>
        </w:tcBorders>
      </w:tcPr>
    </w:tblStylePr>
    <w:tblStylePr w:type="swCell">
      <w:tblPr/>
      <w:tcPr>
        <w:tcBorders>
          <w:top w:val="single" w:sz="4" w:space="0" w:color="B2DB95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dri\AppData\Roaming\Microsoft\Templates\Calendrier%20de%20plan%20de%20cours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8ED2589871245999D11CFC5290968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858BBE-C609-482D-8D78-9C0A994A2306}"/>
      </w:docPartPr>
      <w:docPartBody>
        <w:p w:rsidR="005A5795" w:rsidRDefault="00C22949">
          <w:pPr>
            <w:pStyle w:val="48ED2589871245999D11CFC5290968E0"/>
          </w:pPr>
          <w:r>
            <w:t>3</w:t>
          </w:r>
        </w:p>
      </w:docPartBody>
    </w:docPart>
    <w:docPart>
      <w:docPartPr>
        <w:name w:val="FBACB77963C64B5D886CE6D900462A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8BFD8B-4FEB-41B4-9EBE-6177C1AC459F}"/>
      </w:docPartPr>
      <w:docPartBody>
        <w:p w:rsidR="005A5795" w:rsidRDefault="00C22949">
          <w:pPr>
            <w:pStyle w:val="FBACB77963C64B5D886CE6D900462AD3"/>
          </w:pPr>
          <w:r>
            <w:t>4</w:t>
          </w:r>
        </w:p>
      </w:docPartBody>
    </w:docPart>
    <w:docPart>
      <w:docPartPr>
        <w:name w:val="A46D8C4D3CE945E399D7399E32DD44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31B559-1A2A-4AA6-9638-FE2A9CCD4F28}"/>
      </w:docPartPr>
      <w:docPartBody>
        <w:p w:rsidR="005A5795" w:rsidRDefault="00D61A6D" w:rsidP="00D61A6D">
          <w:pPr>
            <w:pStyle w:val="A46D8C4D3CE945E399D7399E32DD4445"/>
          </w:pPr>
          <w:r>
            <w:t>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A6D"/>
    <w:rsid w:val="000909C3"/>
    <w:rsid w:val="005A5795"/>
    <w:rsid w:val="00A234AF"/>
    <w:rsid w:val="00C22949"/>
    <w:rsid w:val="00CF698E"/>
    <w:rsid w:val="00D453DA"/>
    <w:rsid w:val="00D61A6D"/>
    <w:rsid w:val="00DA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31A50FC4F974B54AB42E042B4A09C7D">
    <w:name w:val="531A50FC4F974B54AB42E042B4A09C7D"/>
  </w:style>
  <w:style w:type="paragraph" w:customStyle="1" w:styleId="9D94796C5E054BD48C60B4B36EBFB02C">
    <w:name w:val="9D94796C5E054BD48C60B4B36EBFB02C"/>
  </w:style>
  <w:style w:type="paragraph" w:customStyle="1" w:styleId="3BE103A1058A48E389ACABA0447D2267">
    <w:name w:val="3BE103A1058A48E389ACABA0447D2267"/>
  </w:style>
  <w:style w:type="paragraph" w:customStyle="1" w:styleId="0DEE482119BC4C978CF0651AE00D83D6">
    <w:name w:val="0DEE482119BC4C978CF0651AE00D83D6"/>
  </w:style>
  <w:style w:type="paragraph" w:customStyle="1" w:styleId="48ED2589871245999D11CFC5290968E0">
    <w:name w:val="48ED2589871245999D11CFC5290968E0"/>
  </w:style>
  <w:style w:type="paragraph" w:customStyle="1" w:styleId="FBACB77963C64B5D886CE6D900462AD3">
    <w:name w:val="FBACB77963C64B5D886CE6D900462AD3"/>
  </w:style>
  <w:style w:type="paragraph" w:customStyle="1" w:styleId="90800C959C064D9B9C1CA97D62D43F04">
    <w:name w:val="90800C959C064D9B9C1CA97D62D43F04"/>
  </w:style>
  <w:style w:type="paragraph" w:customStyle="1" w:styleId="531D85D379844105BF7FDECDA653F4AD">
    <w:name w:val="531D85D379844105BF7FDECDA653F4AD"/>
  </w:style>
  <w:style w:type="paragraph" w:customStyle="1" w:styleId="A46D8C4D3CE945E399D7399E32DD4445">
    <w:name w:val="A46D8C4D3CE945E399D7399E32DD4445"/>
    <w:rsid w:val="00D61A6D"/>
  </w:style>
  <w:style w:type="paragraph" w:customStyle="1" w:styleId="35C400FB358C4CD1B52F61A9CA49A70F">
    <w:name w:val="35C400FB358C4CD1B52F61A9CA49A70F"/>
    <w:rsid w:val="00D61A6D"/>
  </w:style>
  <w:style w:type="paragraph" w:customStyle="1" w:styleId="B218DE7122E042F69B5CEEE5ABC2E444">
    <w:name w:val="B218DE7122E042F69B5CEEE5ABC2E444"/>
    <w:rsid w:val="00A234AF"/>
  </w:style>
  <w:style w:type="paragraph" w:customStyle="1" w:styleId="0D2C84CDF2AE40F2B8E669C44D748071">
    <w:name w:val="0D2C84CDF2AE40F2B8E669C44D748071"/>
    <w:rsid w:val="00A234AF"/>
  </w:style>
  <w:style w:type="paragraph" w:customStyle="1" w:styleId="712ADF24D56747819D63E66A8FE98094">
    <w:name w:val="712ADF24D56747819D63E66A8FE98094"/>
    <w:rsid w:val="00A234AF"/>
  </w:style>
  <w:style w:type="paragraph" w:customStyle="1" w:styleId="810B92198E07431B930C42C9777515CA">
    <w:name w:val="810B92198E07431B930C42C9777515CA"/>
    <w:rsid w:val="00A234AF"/>
  </w:style>
  <w:style w:type="paragraph" w:customStyle="1" w:styleId="B4AB32ADEE864CC5AD06678E37B42619">
    <w:name w:val="B4AB32ADEE864CC5AD06678E37B42619"/>
    <w:rsid w:val="00A234AF"/>
  </w:style>
  <w:style w:type="paragraph" w:customStyle="1" w:styleId="272B73F3EB114310882A9B3F1A0E54D7">
    <w:name w:val="272B73F3EB114310882A9B3F1A0E54D7"/>
    <w:rsid w:val="00A234AF"/>
  </w:style>
  <w:style w:type="paragraph" w:customStyle="1" w:styleId="7B7CEB0C66CF4B29BF406E9B1F441DBF">
    <w:name w:val="7B7CEB0C66CF4B29BF406E9B1F441DBF"/>
    <w:rsid w:val="00A234AF"/>
  </w:style>
  <w:style w:type="paragraph" w:customStyle="1" w:styleId="DC6CF193F1A74295B58B84C22BB3391D">
    <w:name w:val="DC6CF193F1A74295B58B84C22BB3391D"/>
    <w:rsid w:val="00A234AF"/>
  </w:style>
  <w:style w:type="paragraph" w:customStyle="1" w:styleId="9C781296A8C049DF8DD1005F68CFCE2B">
    <w:name w:val="9C781296A8C049DF8DD1005F68CFCE2B"/>
    <w:rsid w:val="00A234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e">
  <a:themeElements>
    <a:clrScheme name="Parallaxe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e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DF75B-2111-45F9-85A4-0846FC044B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C54821-2416-487D-B912-F4B67C5E9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Calendrier de plan de cours.dotm</Template>
  <TotalTime>270</TotalTime>
  <Pages>3</Pages>
  <Words>571</Words>
  <Characters>3142</Characters>
  <Application>Microsoft Office Word</Application>
  <DocSecurity>0</DocSecurity>
  <Lines>26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cédrik bouquet</dc:creator>
  <cp:keywords/>
  <cp:lastModifiedBy>cédrik bouquet</cp:lastModifiedBy>
  <cp:revision>92</cp:revision>
  <cp:lastPrinted>2016-09-13T14:13:00Z</cp:lastPrinted>
  <dcterms:created xsi:type="dcterms:W3CDTF">2016-09-11T09:56:00Z</dcterms:created>
  <dcterms:modified xsi:type="dcterms:W3CDTF">2016-09-18T16:57:00Z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TC027909669991</vt:lpwstr>
  </property>
</Properties>
</file>